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  <w:bookmarkStart w:id="0" w:name="_GoBack"/>
      <w:bookmarkEnd w:id="0"/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A7731D" w:rsidRPr="00AD05E5" w:rsidRDefault="002A229C" w:rsidP="00A7731D">
      <w:pPr>
        <w:rPr>
          <w:rFonts w:ascii="Arial" w:hAnsi="Arial" w:cs="Arial"/>
        </w:rPr>
      </w:pPr>
      <w:permStart w:id="411190797" w:edGrp="everyone"/>
      <w:r w:rsidRPr="002A229C">
        <w:rPr>
          <w:rFonts w:ascii="Arial" w:hAnsi="Arial" w:cs="Arial"/>
        </w:rPr>
        <w:t xml:space="preserve">On first screen, </w:t>
      </w:r>
      <w:proofErr w:type="gramStart"/>
      <w:r w:rsidRPr="002A229C">
        <w:rPr>
          <w:rFonts w:ascii="Arial" w:hAnsi="Arial" w:cs="Arial"/>
        </w:rPr>
        <w:t>After</w:t>
      </w:r>
      <w:proofErr w:type="gramEnd"/>
      <w:r w:rsidRPr="002A229C">
        <w:rPr>
          <w:rFonts w:ascii="Arial" w:hAnsi="Arial" w:cs="Arial"/>
        </w:rPr>
        <w:t xml:space="preserve"> selecting Area, if sales activity is selected to be "From Competitor", the competitor dropdown should only show competitors listed for that area.</w:t>
      </w:r>
    </w:p>
    <w:permEnd w:id="41119079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2A229C" w:rsidRDefault="002A229C" w:rsidP="002A22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ermStart w:id="683042236" w:edGrp="everyone"/>
      <w:r>
        <w:rPr>
          <w:rFonts w:ascii="Arial" w:hAnsi="Arial" w:cs="Arial"/>
        </w:rPr>
        <w:t>Create or modify constraint rules for selective competitor list per area</w:t>
      </w:r>
    </w:p>
    <w:permEnd w:id="683042236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CE0593" w:rsidRPr="00D00B60" w:rsidRDefault="00D00B60" w:rsidP="00D00B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ermStart w:id="1828917961" w:edGrp="everyone"/>
      <w:r w:rsidRPr="00D00B60">
        <w:rPr>
          <w:rFonts w:ascii="Arial" w:hAnsi="Arial" w:cs="Arial"/>
        </w:rPr>
        <w:t>For each area</w:t>
      </w:r>
      <w:r>
        <w:rPr>
          <w:rFonts w:ascii="Arial" w:hAnsi="Arial" w:cs="Arial"/>
        </w:rPr>
        <w:t xml:space="preserve"> w</w:t>
      </w:r>
      <w:r w:rsidR="00CE0593" w:rsidRPr="00D00B60">
        <w:rPr>
          <w:rFonts w:ascii="Arial" w:hAnsi="Arial" w:cs="Arial"/>
        </w:rPr>
        <w:t xml:space="preserve">rite a commerce constraint rule </w:t>
      </w:r>
      <w:r w:rsidR="00FB2FF2">
        <w:rPr>
          <w:rFonts w:ascii="Arial" w:hAnsi="Arial" w:cs="Arial"/>
        </w:rPr>
        <w:t xml:space="preserve">named “Competitors for Area” followed by the code for the area (ex “A19”) </w:t>
      </w:r>
      <w:r w:rsidR="00CE0593" w:rsidRPr="00D00B60">
        <w:rPr>
          <w:rFonts w:ascii="Arial" w:hAnsi="Arial" w:cs="Arial"/>
        </w:rPr>
        <w:t>to only allow certain competitors in an area</w:t>
      </w:r>
    </w:p>
    <w:p w:rsidR="00D00B60" w:rsidRDefault="00CE0593" w:rsidP="00CE0593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a simple condition for “Sales Activity*” = “New from Competitor” and </w:t>
      </w:r>
      <w:r w:rsidR="00D00B60">
        <w:rPr>
          <w:rFonts w:ascii="Arial" w:hAnsi="Arial" w:cs="Arial"/>
        </w:rPr>
        <w:t>then “Area*” = the area in question</w:t>
      </w:r>
    </w:p>
    <w:p w:rsidR="00CE0593" w:rsidRDefault="00D00B60" w:rsidP="00CE0593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The action will allow “Competitor” values as defined in the supplied “competitor listing update with completed section.xlsx” excel file.</w:t>
      </w:r>
    </w:p>
    <w:p w:rsidR="00453CF6" w:rsidRPr="000B1A20" w:rsidRDefault="00D00B60" w:rsidP="000B1A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Write rules for areas in waves as described in “2014 Capture Rollout by Area8-8-14.pptx”</w:t>
      </w:r>
    </w:p>
    <w:p w:rsidR="00B5177B" w:rsidRPr="00AF2C5F" w:rsidRDefault="00B5177B" w:rsidP="00523723">
      <w:pPr>
        <w:pStyle w:val="ListParagraph"/>
        <w:ind w:left="1800"/>
        <w:rPr>
          <w:rFonts w:ascii="Arial" w:hAnsi="Arial" w:cs="Arial"/>
        </w:rPr>
      </w:pPr>
    </w:p>
    <w:p w:rsidR="00D00B60" w:rsidRPr="00AF2C5F" w:rsidRDefault="00D00B60" w:rsidP="00AF2C5F">
      <w:pPr>
        <w:rPr>
          <w:rFonts w:ascii="Arial" w:hAnsi="Arial" w:cs="Arial"/>
        </w:rPr>
      </w:pPr>
    </w:p>
    <w:permEnd w:id="1828917961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F90A96" w:rsidRDefault="00F90A96">
      <w:pPr>
        <w:rPr>
          <w:rFonts w:ascii="Arial" w:hAnsi="Arial" w:cs="Arial"/>
        </w:rPr>
      </w:pPr>
      <w:permStart w:id="1654935075" w:edGrp="everyone"/>
      <w:r>
        <w:rPr>
          <w:rFonts w:ascii="Arial" w:hAnsi="Arial" w:cs="Arial"/>
        </w:rPr>
        <w:t xml:space="preserve">New commerce constraint rules written to constrain values for </w:t>
      </w:r>
      <w:proofErr w:type="spellStart"/>
      <w:r>
        <w:rPr>
          <w:rFonts w:ascii="Arial" w:hAnsi="Arial" w:cs="Arial"/>
        </w:rPr>
        <w:t>competitor_quote</w:t>
      </w:r>
      <w:proofErr w:type="spellEnd"/>
    </w:p>
    <w:p w:rsidR="00F90A96" w:rsidRDefault="00F90A96" w:rsidP="00F90A9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rule triggers if </w:t>
      </w:r>
      <w:proofErr w:type="spellStart"/>
      <w:r>
        <w:rPr>
          <w:rFonts w:ascii="Arial" w:hAnsi="Arial" w:cs="Arial"/>
        </w:rPr>
        <w:t>salesActivity_quote</w:t>
      </w:r>
      <w:proofErr w:type="spellEnd"/>
      <w:r>
        <w:rPr>
          <w:rFonts w:ascii="Arial" w:hAnsi="Arial" w:cs="Arial"/>
        </w:rPr>
        <w:t xml:space="preserve"> is “New from Competitor” and for each area</w:t>
      </w:r>
    </w:p>
    <w:p w:rsidR="00F90A96" w:rsidRDefault="00F90A96" w:rsidP="00F90A9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Constrains </w:t>
      </w:r>
      <w:proofErr w:type="spellStart"/>
      <w:r>
        <w:rPr>
          <w:rFonts w:ascii="Arial" w:hAnsi="Arial" w:cs="Arial"/>
        </w:rPr>
        <w:t>competitor_quote</w:t>
      </w:r>
      <w:proofErr w:type="spellEnd"/>
      <w:r>
        <w:rPr>
          <w:rFonts w:ascii="Arial" w:hAnsi="Arial" w:cs="Arial"/>
        </w:rPr>
        <w:t xml:space="preserve"> to values from attached competitor listing document</w:t>
      </w:r>
    </w:p>
    <w:p w:rsidR="00653D91" w:rsidRPr="000B1A20" w:rsidRDefault="00F90A96" w:rsidP="00653D9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Available competitors are manualy set, changes would have to be made in the rule for each area</w:t>
      </w:r>
    </w:p>
    <w:permEnd w:id="1654935075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F90A96" w:rsidP="00AD05E5">
      <w:pPr>
        <w:rPr>
          <w:rFonts w:ascii="Arial" w:hAnsi="Arial" w:cs="Arial"/>
        </w:rPr>
      </w:pPr>
      <w:permStart w:id="964362430" w:edGrp="everyone"/>
      <w:r>
        <w:rPr>
          <w:rFonts w:ascii="Arial" w:hAnsi="Arial" w:cs="Arial"/>
        </w:rPr>
        <w:t>When you select “New from Competitor” the system will show a dropdown to select which competitor, this menu will be limited to competitors in your selected area</w:t>
      </w:r>
      <w:proofErr w:type="gramStart"/>
      <w:r>
        <w:rPr>
          <w:rFonts w:ascii="Arial" w:hAnsi="Arial" w:cs="Arial"/>
        </w:rPr>
        <w:t>.</w:t>
      </w:r>
      <w:r w:rsidR="003E3E9C">
        <w:rPr>
          <w:rFonts w:ascii="Arial" w:hAnsi="Arial" w:cs="Arial"/>
        </w:rPr>
        <w:t>.</w:t>
      </w:r>
      <w:permEnd w:id="964362430"/>
      <w:proofErr w:type="gramEnd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8C1" w:rsidRDefault="00AB48C1" w:rsidP="002E71CA">
      <w:pPr>
        <w:spacing w:after="0" w:line="240" w:lineRule="auto"/>
      </w:pPr>
      <w:r>
        <w:separator/>
      </w:r>
    </w:p>
  </w:endnote>
  <w:endnote w:type="continuationSeparator" w:id="0">
    <w:p w:rsidR="00AB48C1" w:rsidRDefault="00AB48C1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8C1" w:rsidRDefault="00AB48C1" w:rsidP="002E71CA">
      <w:pPr>
        <w:spacing w:after="0" w:line="240" w:lineRule="auto"/>
      </w:pPr>
      <w:r>
        <w:separator/>
      </w:r>
    </w:p>
  </w:footnote>
  <w:footnote w:type="continuationSeparator" w:id="0">
    <w:p w:rsidR="00AB48C1" w:rsidRDefault="00AB48C1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4966930" w:edGrp="everyone" w:colFirst="3" w:colLast="3"/>
          <w:permStart w:id="612321281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4F0B7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28708A" w:rsidP="00713EC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974162550" w:edGrp="everyone" w:colFirst="3" w:colLast="3"/>
          <w:permStart w:id="223115565" w:edGrp="everyone" w:colFirst="1" w:colLast="1"/>
          <w:permEnd w:id="14966930"/>
          <w:permEnd w:id="612321281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28708A" w:rsidP="002A229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SR 3-</w:t>
          </w:r>
          <w:r w:rsidR="002A229C">
            <w:rPr>
              <w:rFonts w:ascii="Arial" w:hAnsi="Arial" w:cs="Arial"/>
            </w:rPr>
            <w:t>9423125271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2A229C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Competitor List Dropdown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267542404" w:edGrp="everyone" w:colFirst="3" w:colLast="3"/>
          <w:permStart w:id="1930581901" w:edGrp="everyone" w:colFirst="1" w:colLast="1"/>
          <w:permEnd w:id="1974162550"/>
          <w:permEnd w:id="223115565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28708A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28708A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361204574" w:edGrp="everyone" w:colFirst="3" w:colLast="3"/>
          <w:permStart w:id="103891214" w:edGrp="everyone" w:colFirst="1" w:colLast="1"/>
          <w:permEnd w:id="267542404"/>
          <w:permEnd w:id="1930581901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368737648" w:edGrp="everyone" w:colFirst="3" w:colLast="3"/>
          <w:permStart w:id="876116587" w:edGrp="everyone" w:colFirst="1" w:colLast="1"/>
          <w:permEnd w:id="1361204574"/>
          <w:permEnd w:id="103891214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368737648"/>
    <w:permEnd w:id="876116587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492"/>
    <w:multiLevelType w:val="hybridMultilevel"/>
    <w:tmpl w:val="E5B29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158F6"/>
    <w:multiLevelType w:val="hybridMultilevel"/>
    <w:tmpl w:val="5B1E2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91742C"/>
    <w:multiLevelType w:val="hybridMultilevel"/>
    <w:tmpl w:val="CB7AA22A"/>
    <w:lvl w:ilvl="0" w:tplc="1F8EF94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81715"/>
    <w:multiLevelType w:val="hybridMultilevel"/>
    <w:tmpl w:val="8154D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6215C5"/>
    <w:multiLevelType w:val="hybridMultilevel"/>
    <w:tmpl w:val="97A4E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83DFB"/>
    <w:multiLevelType w:val="hybridMultilevel"/>
    <w:tmpl w:val="B38ECFBA"/>
    <w:lvl w:ilvl="0" w:tplc="72882EB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80B1E"/>
    <w:multiLevelType w:val="hybridMultilevel"/>
    <w:tmpl w:val="B40CD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646061"/>
    <w:multiLevelType w:val="hybridMultilevel"/>
    <w:tmpl w:val="3F1A4FB0"/>
    <w:lvl w:ilvl="0" w:tplc="9654B1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572B7"/>
    <w:multiLevelType w:val="hybridMultilevel"/>
    <w:tmpl w:val="542C8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7365AF"/>
    <w:multiLevelType w:val="hybridMultilevel"/>
    <w:tmpl w:val="7DF6AD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C5D31"/>
    <w:multiLevelType w:val="hybridMultilevel"/>
    <w:tmpl w:val="F6AC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3A6F9B"/>
    <w:multiLevelType w:val="hybridMultilevel"/>
    <w:tmpl w:val="AF0AC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20"/>
  </w:num>
  <w:num w:numId="5">
    <w:abstractNumId w:val="19"/>
  </w:num>
  <w:num w:numId="6">
    <w:abstractNumId w:val="15"/>
  </w:num>
  <w:num w:numId="7">
    <w:abstractNumId w:val="9"/>
  </w:num>
  <w:num w:numId="8">
    <w:abstractNumId w:val="18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  <w:num w:numId="13">
    <w:abstractNumId w:val="12"/>
  </w:num>
  <w:num w:numId="14">
    <w:abstractNumId w:val="4"/>
  </w:num>
  <w:num w:numId="15">
    <w:abstractNumId w:val="8"/>
  </w:num>
  <w:num w:numId="16">
    <w:abstractNumId w:val="7"/>
  </w:num>
  <w:num w:numId="17">
    <w:abstractNumId w:val="16"/>
  </w:num>
  <w:num w:numId="18">
    <w:abstractNumId w:val="14"/>
  </w:num>
  <w:num w:numId="19">
    <w:abstractNumId w:val="13"/>
  </w:num>
  <w:num w:numId="20">
    <w:abstractNumId w:val="17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54861"/>
    <w:rsid w:val="0009184A"/>
    <w:rsid w:val="000B1A20"/>
    <w:rsid w:val="000E538D"/>
    <w:rsid w:val="000E7478"/>
    <w:rsid w:val="000F1911"/>
    <w:rsid w:val="00117812"/>
    <w:rsid w:val="00134D88"/>
    <w:rsid w:val="0013789F"/>
    <w:rsid w:val="00141A08"/>
    <w:rsid w:val="001708CB"/>
    <w:rsid w:val="0018081F"/>
    <w:rsid w:val="001874CA"/>
    <w:rsid w:val="001C38B7"/>
    <w:rsid w:val="001E2DEA"/>
    <w:rsid w:val="001E5203"/>
    <w:rsid w:val="001F4077"/>
    <w:rsid w:val="001F78FB"/>
    <w:rsid w:val="00206C96"/>
    <w:rsid w:val="00217ECC"/>
    <w:rsid w:val="002204A6"/>
    <w:rsid w:val="002214B6"/>
    <w:rsid w:val="0022532F"/>
    <w:rsid w:val="0022660A"/>
    <w:rsid w:val="00236F57"/>
    <w:rsid w:val="002715BC"/>
    <w:rsid w:val="0028708A"/>
    <w:rsid w:val="00291201"/>
    <w:rsid w:val="0029373C"/>
    <w:rsid w:val="00297D97"/>
    <w:rsid w:val="002A229C"/>
    <w:rsid w:val="002A4483"/>
    <w:rsid w:val="002A541D"/>
    <w:rsid w:val="002C28BB"/>
    <w:rsid w:val="002E07CA"/>
    <w:rsid w:val="002E71CA"/>
    <w:rsid w:val="002F094F"/>
    <w:rsid w:val="002F6C36"/>
    <w:rsid w:val="00303732"/>
    <w:rsid w:val="0036710C"/>
    <w:rsid w:val="0037331E"/>
    <w:rsid w:val="003B7294"/>
    <w:rsid w:val="003E3E9C"/>
    <w:rsid w:val="004174DE"/>
    <w:rsid w:val="00435402"/>
    <w:rsid w:val="00442C4A"/>
    <w:rsid w:val="00453380"/>
    <w:rsid w:val="00453CF6"/>
    <w:rsid w:val="004557F3"/>
    <w:rsid w:val="004D7E19"/>
    <w:rsid w:val="004E0D68"/>
    <w:rsid w:val="004E0F40"/>
    <w:rsid w:val="004E5DF1"/>
    <w:rsid w:val="004F0B75"/>
    <w:rsid w:val="004F1713"/>
    <w:rsid w:val="004F31B0"/>
    <w:rsid w:val="00523723"/>
    <w:rsid w:val="005376F6"/>
    <w:rsid w:val="005458E8"/>
    <w:rsid w:val="00563B3A"/>
    <w:rsid w:val="005877C6"/>
    <w:rsid w:val="00587B1A"/>
    <w:rsid w:val="005905D9"/>
    <w:rsid w:val="005912E2"/>
    <w:rsid w:val="005A18D9"/>
    <w:rsid w:val="005A25EB"/>
    <w:rsid w:val="005D7483"/>
    <w:rsid w:val="005E366D"/>
    <w:rsid w:val="006200AA"/>
    <w:rsid w:val="00631454"/>
    <w:rsid w:val="00642726"/>
    <w:rsid w:val="00653020"/>
    <w:rsid w:val="00653D91"/>
    <w:rsid w:val="00660010"/>
    <w:rsid w:val="0066598A"/>
    <w:rsid w:val="00670459"/>
    <w:rsid w:val="006819FE"/>
    <w:rsid w:val="00696FF6"/>
    <w:rsid w:val="006D0770"/>
    <w:rsid w:val="006D5893"/>
    <w:rsid w:val="00713EC2"/>
    <w:rsid w:val="00753747"/>
    <w:rsid w:val="007547E0"/>
    <w:rsid w:val="00765BEF"/>
    <w:rsid w:val="007743BB"/>
    <w:rsid w:val="007807F9"/>
    <w:rsid w:val="007937FE"/>
    <w:rsid w:val="007D2756"/>
    <w:rsid w:val="007D6EDD"/>
    <w:rsid w:val="007E6810"/>
    <w:rsid w:val="007F1874"/>
    <w:rsid w:val="008108B1"/>
    <w:rsid w:val="0083162D"/>
    <w:rsid w:val="00840E3B"/>
    <w:rsid w:val="00844AF0"/>
    <w:rsid w:val="008B0454"/>
    <w:rsid w:val="008B3C93"/>
    <w:rsid w:val="008D4F1C"/>
    <w:rsid w:val="008E3B6D"/>
    <w:rsid w:val="009045C8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83215"/>
    <w:rsid w:val="00993A28"/>
    <w:rsid w:val="009B568E"/>
    <w:rsid w:val="009D51DA"/>
    <w:rsid w:val="00A16507"/>
    <w:rsid w:val="00A16702"/>
    <w:rsid w:val="00A248B3"/>
    <w:rsid w:val="00A26F30"/>
    <w:rsid w:val="00A36805"/>
    <w:rsid w:val="00A4009C"/>
    <w:rsid w:val="00A66CBD"/>
    <w:rsid w:val="00A72C77"/>
    <w:rsid w:val="00A7731D"/>
    <w:rsid w:val="00A91355"/>
    <w:rsid w:val="00A93169"/>
    <w:rsid w:val="00AB48C1"/>
    <w:rsid w:val="00AB6C3F"/>
    <w:rsid w:val="00AC6D0A"/>
    <w:rsid w:val="00AD05E5"/>
    <w:rsid w:val="00AE5F9E"/>
    <w:rsid w:val="00AF2C5F"/>
    <w:rsid w:val="00AF7FF8"/>
    <w:rsid w:val="00B15621"/>
    <w:rsid w:val="00B2046B"/>
    <w:rsid w:val="00B5177B"/>
    <w:rsid w:val="00B5208C"/>
    <w:rsid w:val="00B66CDA"/>
    <w:rsid w:val="00B76072"/>
    <w:rsid w:val="00B9201C"/>
    <w:rsid w:val="00BC6C07"/>
    <w:rsid w:val="00BD5B82"/>
    <w:rsid w:val="00C474AE"/>
    <w:rsid w:val="00C55045"/>
    <w:rsid w:val="00C65B10"/>
    <w:rsid w:val="00C80F57"/>
    <w:rsid w:val="00C81B7A"/>
    <w:rsid w:val="00C859C0"/>
    <w:rsid w:val="00CA5DDF"/>
    <w:rsid w:val="00CB2CE7"/>
    <w:rsid w:val="00CB3140"/>
    <w:rsid w:val="00CB49B8"/>
    <w:rsid w:val="00CE0593"/>
    <w:rsid w:val="00CE6BEE"/>
    <w:rsid w:val="00D00B60"/>
    <w:rsid w:val="00D2084C"/>
    <w:rsid w:val="00D22463"/>
    <w:rsid w:val="00D37CA3"/>
    <w:rsid w:val="00D53139"/>
    <w:rsid w:val="00D6476F"/>
    <w:rsid w:val="00D70419"/>
    <w:rsid w:val="00D901AA"/>
    <w:rsid w:val="00D96C0F"/>
    <w:rsid w:val="00DB2219"/>
    <w:rsid w:val="00DB6A89"/>
    <w:rsid w:val="00DE5CB4"/>
    <w:rsid w:val="00DE7A3E"/>
    <w:rsid w:val="00DF0194"/>
    <w:rsid w:val="00DF3629"/>
    <w:rsid w:val="00DF40CE"/>
    <w:rsid w:val="00DF546C"/>
    <w:rsid w:val="00E31A87"/>
    <w:rsid w:val="00E53EF2"/>
    <w:rsid w:val="00E71B49"/>
    <w:rsid w:val="00E976BD"/>
    <w:rsid w:val="00EA2388"/>
    <w:rsid w:val="00EA3F68"/>
    <w:rsid w:val="00EC2D9F"/>
    <w:rsid w:val="00ED0039"/>
    <w:rsid w:val="00EE4123"/>
    <w:rsid w:val="00F066EA"/>
    <w:rsid w:val="00F12C6B"/>
    <w:rsid w:val="00F73D3C"/>
    <w:rsid w:val="00F8795C"/>
    <w:rsid w:val="00F90A96"/>
    <w:rsid w:val="00FA389E"/>
    <w:rsid w:val="00FA548B"/>
    <w:rsid w:val="00FB2FF2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06C96"/>
    <w:pPr>
      <w:spacing w:after="0" w:line="240" w:lineRule="auto"/>
    </w:pPr>
    <w:rPr>
      <w:rFonts w:eastAsia="MS Mincho"/>
    </w:rPr>
    <w:tblPr>
      <w:tblBorders>
        <w:top w:val="single" w:sz="4" w:space="0" w:color="132653"/>
        <w:left w:val="single" w:sz="4" w:space="0" w:color="132653"/>
        <w:bottom w:val="single" w:sz="4" w:space="0" w:color="132653"/>
        <w:right w:val="single" w:sz="4" w:space="0" w:color="132653"/>
        <w:insideH w:val="single" w:sz="4" w:space="0" w:color="132653"/>
        <w:insideV w:val="single" w:sz="4" w:space="0" w:color="132653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06C96"/>
    <w:pPr>
      <w:spacing w:after="0" w:line="240" w:lineRule="auto"/>
    </w:pPr>
    <w:rPr>
      <w:rFonts w:eastAsia="MS Mincho"/>
    </w:rPr>
    <w:tblPr>
      <w:tblBorders>
        <w:top w:val="single" w:sz="4" w:space="0" w:color="132653"/>
        <w:left w:val="single" w:sz="4" w:space="0" w:color="132653"/>
        <w:bottom w:val="single" w:sz="4" w:space="0" w:color="132653"/>
        <w:right w:val="single" w:sz="4" w:space="0" w:color="132653"/>
        <w:insideH w:val="single" w:sz="4" w:space="0" w:color="132653"/>
        <w:insideV w:val="single" w:sz="4" w:space="0" w:color="132653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1F8FB-87BA-4C1A-B4A6-8D465B639B02}"/>
</file>

<file path=customXml/itemProps2.xml><?xml version="1.0" encoding="utf-8"?>
<ds:datastoreItem xmlns:ds="http://schemas.openxmlformats.org/officeDocument/2006/customXml" ds:itemID="{7C852C47-D2EB-417D-A901-CF56F93A2C74}"/>
</file>

<file path=customXml/itemProps3.xml><?xml version="1.0" encoding="utf-8"?>
<ds:datastoreItem xmlns:ds="http://schemas.openxmlformats.org/officeDocument/2006/customXml" ds:itemID="{B0B74044-191D-4010-8D70-5F033905D2D8}"/>
</file>

<file path=customXml/itemProps4.xml><?xml version="1.0" encoding="utf-8"?>
<ds:datastoreItem xmlns:ds="http://schemas.openxmlformats.org/officeDocument/2006/customXml" ds:itemID="{5D4267BD-3475-4ED3-A128-4366DE2E35B6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0</TotalTime>
  <Pages>1</Pages>
  <Words>198</Words>
  <Characters>1134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2014-09-02T20:51:00Z</dcterms:created>
  <dcterms:modified xsi:type="dcterms:W3CDTF">2014-09-02T20:51:00Z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