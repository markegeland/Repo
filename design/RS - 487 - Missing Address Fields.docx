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AD05E5" w:rsidRDefault="00963597" w:rsidP="008B3C93">
      <w:pPr>
        <w:rPr>
          <w:rFonts w:ascii="Arial" w:hAnsi="Arial" w:cs="Arial"/>
        </w:rPr>
      </w:pPr>
      <w:permStart w:id="211161525" w:edGrp="everyone"/>
      <w:r>
        <w:rPr>
          <w:rFonts w:ascii="Arial" w:hAnsi="Arial" w:cs="Arial"/>
        </w:rPr>
        <w:t xml:space="preserve">Address fields should be read/write?? </w:t>
      </w:r>
      <w:proofErr w:type="gramStart"/>
      <w:r>
        <w:rPr>
          <w:rFonts w:ascii="Arial" w:hAnsi="Arial" w:cs="Arial"/>
        </w:rPr>
        <w:t>In the Generate Documentation step.</w:t>
      </w:r>
      <w:proofErr w:type="gramEnd"/>
      <w:r>
        <w:rPr>
          <w:rFonts w:ascii="Arial" w:hAnsi="Arial" w:cs="Arial"/>
        </w:rPr>
        <w:t xml:space="preserve">  Or should they be read only?  Right now they are hidden.</w:t>
      </w:r>
    </w:p>
    <w:permEnd w:id="211161525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Default="00963597" w:rsidP="0096359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ermStart w:id="1898544229" w:edGrp="everyone"/>
      <w:r>
        <w:rPr>
          <w:rFonts w:ascii="Arial" w:hAnsi="Arial" w:cs="Arial"/>
        </w:rPr>
        <w:t>Need to check other quotes in the Generate Documentation step.</w:t>
      </w:r>
    </w:p>
    <w:p w:rsidR="00963597" w:rsidRDefault="00963597" w:rsidP="0096359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Check quotes of all kind of Sales Activity</w:t>
      </w:r>
    </w:p>
    <w:p w:rsidR="00963597" w:rsidRDefault="00963597" w:rsidP="0096359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Another quote A144301 - </w:t>
      </w:r>
      <w:r w:rsidRPr="00963597">
        <w:rPr>
          <w:rFonts w:ascii="Arial" w:hAnsi="Arial" w:cs="Arial"/>
        </w:rPr>
        <w:t>15889170</w:t>
      </w:r>
      <w:r>
        <w:rPr>
          <w:rFonts w:ascii="Arial" w:hAnsi="Arial" w:cs="Arial"/>
        </w:rPr>
        <w:t xml:space="preserve"> (NFC), </w:t>
      </w:r>
      <w:bookmarkStart w:id="0" w:name="_GoBack"/>
      <w:r>
        <w:rPr>
          <w:rFonts w:ascii="Arial" w:hAnsi="Arial" w:cs="Arial"/>
        </w:rPr>
        <w:t>A143073</w:t>
      </w:r>
      <w:bookmarkEnd w:id="0"/>
      <w:r>
        <w:rPr>
          <w:rFonts w:ascii="Arial" w:hAnsi="Arial" w:cs="Arial"/>
        </w:rPr>
        <w:t xml:space="preserve"> (EC), A145167 (NN)</w:t>
      </w:r>
    </w:p>
    <w:p w:rsidR="00963597" w:rsidRDefault="00963597" w:rsidP="0096359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One that works! A145413 (NN)</w:t>
      </w:r>
    </w:p>
    <w:p w:rsidR="00963597" w:rsidRPr="00963597" w:rsidRDefault="00963597" w:rsidP="00963597">
      <w:pPr>
        <w:pStyle w:val="ListParagraph"/>
        <w:numPr>
          <w:ilvl w:val="0"/>
          <w:numId w:val="10"/>
        </w:numPr>
        <w:rPr>
          <w:rFonts w:ascii="Arial" w:hAnsi="Arial" w:cs="Arial"/>
        </w:rPr>
      </w:pPr>
    </w:p>
    <w:permEnd w:id="1898544229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B76072" w:rsidRPr="00963597" w:rsidRDefault="00963597" w:rsidP="00963597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permStart w:id="1954837564" w:edGrp="everyone"/>
      <w:r>
        <w:rPr>
          <w:rFonts w:ascii="Arial" w:hAnsi="Arial" w:cs="Arial"/>
          <w:szCs w:val="20"/>
        </w:rPr>
        <w:t xml:space="preserve">The </w:t>
      </w:r>
      <w:r>
        <w:t>address1_cust_info_RO_quote</w:t>
      </w:r>
      <w:r>
        <w:t xml:space="preserve"> attribute is set in the “Set Site Customer </w:t>
      </w:r>
      <w:proofErr w:type="spellStart"/>
      <w:r>
        <w:t>ReadOnly</w:t>
      </w:r>
      <w:proofErr w:type="spellEnd"/>
      <w:r>
        <w:t xml:space="preserve"> attributes” from the commerce library.</w:t>
      </w:r>
    </w:p>
    <w:p w:rsidR="00963597" w:rsidRPr="00963597" w:rsidRDefault="00963597" w:rsidP="00963597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t>Runs on Next (next), Assign Quote (</w:t>
      </w:r>
      <w:proofErr w:type="spellStart"/>
      <w:r>
        <w:t>assignQuote_quote</w:t>
      </w:r>
      <w:proofErr w:type="spellEnd"/>
      <w:r>
        <w:t>), and Hidden Action(</w:t>
      </w:r>
      <w:proofErr w:type="spellStart"/>
      <w:r>
        <w:t>hiddenAction_quote</w:t>
      </w:r>
      <w:proofErr w:type="spellEnd"/>
      <w:r>
        <w:t>)</w:t>
      </w:r>
    </w:p>
    <w:permEnd w:id="1954837564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AD05E5" w:rsidRDefault="00B76072">
      <w:pPr>
        <w:rPr>
          <w:rFonts w:ascii="Arial" w:hAnsi="Arial" w:cs="Arial"/>
        </w:rPr>
      </w:pPr>
      <w:permStart w:id="673270773" w:edGrp="everyone"/>
    </w:p>
    <w:permEnd w:id="673270773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AD05E5" w:rsidP="00AD05E5">
      <w:pPr>
        <w:rPr>
          <w:rFonts w:ascii="Arial" w:hAnsi="Arial" w:cs="Arial"/>
        </w:rPr>
      </w:pPr>
      <w:permStart w:id="1005993352" w:edGrp="everyone"/>
    </w:p>
    <w:permEnd w:id="1005993352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468" w:rsidRDefault="00067468" w:rsidP="002E71CA">
      <w:pPr>
        <w:spacing w:after="0" w:line="240" w:lineRule="auto"/>
      </w:pPr>
      <w:r>
        <w:separator/>
      </w:r>
    </w:p>
  </w:endnote>
  <w:endnote w:type="continuationSeparator" w:id="0">
    <w:p w:rsidR="00067468" w:rsidRDefault="00067468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468" w:rsidRDefault="00067468" w:rsidP="002E71CA">
      <w:pPr>
        <w:spacing w:after="0" w:line="240" w:lineRule="auto"/>
      </w:pPr>
      <w:r>
        <w:separator/>
      </w:r>
    </w:p>
  </w:footnote>
  <w:footnote w:type="continuationSeparator" w:id="0">
    <w:p w:rsidR="00067468" w:rsidRDefault="00067468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2079786600" w:edGrp="everyone" w:colFirst="3" w:colLast="3"/>
          <w:permStart w:id="1094847333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963597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963597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Julie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737110877" w:edGrp="everyone" w:colFirst="3" w:colLast="3"/>
          <w:permStart w:id="1264219352" w:edGrp="everyone" w:colFirst="1" w:colLast="1"/>
          <w:permEnd w:id="2079786600"/>
          <w:permEnd w:id="1094847333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963597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487</w:t>
          </w: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963597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Missing Address Fields on A143073 (Prod)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448902162" w:edGrp="everyone" w:colFirst="3" w:colLast="3"/>
          <w:permStart w:id="1978162314" w:edGrp="everyone" w:colFirst="1" w:colLast="1"/>
          <w:permEnd w:id="1737110877"/>
          <w:permEnd w:id="1264219352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963597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963597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948832220" w:edGrp="everyone" w:colFirst="3" w:colLast="3"/>
          <w:permStart w:id="106455987" w:edGrp="everyone" w:colFirst="1" w:colLast="1"/>
          <w:permEnd w:id="1448902162"/>
          <w:permEnd w:id="1978162314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74001973" w:edGrp="everyone" w:colFirst="3" w:colLast="3"/>
          <w:permStart w:id="1980106361" w:edGrp="everyone" w:colFirst="1" w:colLast="1"/>
          <w:permEnd w:id="948832220"/>
          <w:permEnd w:id="106455987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174001973"/>
    <w:permEnd w:id="1980106361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A0FAB"/>
    <w:multiLevelType w:val="hybridMultilevel"/>
    <w:tmpl w:val="9CF4E626"/>
    <w:lvl w:ilvl="0" w:tplc="F56AAC04">
      <w:start w:val="48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3773D"/>
    <w:multiLevelType w:val="hybridMultilevel"/>
    <w:tmpl w:val="11C4D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97"/>
    <w:rsid w:val="00054861"/>
    <w:rsid w:val="00067468"/>
    <w:rsid w:val="0009184A"/>
    <w:rsid w:val="000E7478"/>
    <w:rsid w:val="000F1911"/>
    <w:rsid w:val="00117812"/>
    <w:rsid w:val="00134D88"/>
    <w:rsid w:val="00141A08"/>
    <w:rsid w:val="001708CB"/>
    <w:rsid w:val="0018081F"/>
    <w:rsid w:val="001C38B7"/>
    <w:rsid w:val="001E2DEA"/>
    <w:rsid w:val="001E5203"/>
    <w:rsid w:val="0022532F"/>
    <w:rsid w:val="0022660A"/>
    <w:rsid w:val="00236F57"/>
    <w:rsid w:val="002715BC"/>
    <w:rsid w:val="00291201"/>
    <w:rsid w:val="0029373C"/>
    <w:rsid w:val="00297D97"/>
    <w:rsid w:val="002A541D"/>
    <w:rsid w:val="002E07CA"/>
    <w:rsid w:val="002E71CA"/>
    <w:rsid w:val="002F094F"/>
    <w:rsid w:val="002F6C36"/>
    <w:rsid w:val="00303732"/>
    <w:rsid w:val="0036710C"/>
    <w:rsid w:val="003B7294"/>
    <w:rsid w:val="004174DE"/>
    <w:rsid w:val="00435402"/>
    <w:rsid w:val="00442C4A"/>
    <w:rsid w:val="004E0D68"/>
    <w:rsid w:val="004E0F40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807F9"/>
    <w:rsid w:val="007937FE"/>
    <w:rsid w:val="007D2756"/>
    <w:rsid w:val="007D6EDD"/>
    <w:rsid w:val="007E6810"/>
    <w:rsid w:val="007F1874"/>
    <w:rsid w:val="008108B1"/>
    <w:rsid w:val="00844AF0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63597"/>
    <w:rsid w:val="009743B4"/>
    <w:rsid w:val="00993A28"/>
    <w:rsid w:val="00A16507"/>
    <w:rsid w:val="00A16702"/>
    <w:rsid w:val="00A248B3"/>
    <w:rsid w:val="00A36805"/>
    <w:rsid w:val="00A4009C"/>
    <w:rsid w:val="00A66CBD"/>
    <w:rsid w:val="00A72C77"/>
    <w:rsid w:val="00A91355"/>
    <w:rsid w:val="00A93169"/>
    <w:rsid w:val="00AB6C3F"/>
    <w:rsid w:val="00AC6D0A"/>
    <w:rsid w:val="00AD05E5"/>
    <w:rsid w:val="00AF7FF8"/>
    <w:rsid w:val="00B2046B"/>
    <w:rsid w:val="00B5208C"/>
    <w:rsid w:val="00B66CDA"/>
    <w:rsid w:val="00B76072"/>
    <w:rsid w:val="00BC6C07"/>
    <w:rsid w:val="00BD5B82"/>
    <w:rsid w:val="00C474AE"/>
    <w:rsid w:val="00C65B10"/>
    <w:rsid w:val="00C80F57"/>
    <w:rsid w:val="00C81B7A"/>
    <w:rsid w:val="00CA5DDF"/>
    <w:rsid w:val="00CB1A61"/>
    <w:rsid w:val="00CB2CE7"/>
    <w:rsid w:val="00CB3140"/>
    <w:rsid w:val="00D22463"/>
    <w:rsid w:val="00D37CA3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31A87"/>
    <w:rsid w:val="00E53EF2"/>
    <w:rsid w:val="00E71B49"/>
    <w:rsid w:val="00EA2388"/>
    <w:rsid w:val="00EA3F68"/>
    <w:rsid w:val="00EC2D9F"/>
    <w:rsid w:val="00F066EA"/>
    <w:rsid w:val="00F73D3C"/>
    <w:rsid w:val="00FA389E"/>
    <w:rsid w:val="00FA548B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2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A4A304-962C-46B6-B56A-0176A8A0D12F}"/>
</file>

<file path=customXml/itemProps2.xml><?xml version="1.0" encoding="utf-8"?>
<ds:datastoreItem xmlns:ds="http://schemas.openxmlformats.org/officeDocument/2006/customXml" ds:itemID="{B57A71C6-3541-412B-B7E4-100E97A62A10}"/>
</file>

<file path=customXml/itemProps3.xml><?xml version="1.0" encoding="utf-8"?>
<ds:datastoreItem xmlns:ds="http://schemas.openxmlformats.org/officeDocument/2006/customXml" ds:itemID="{8265F791-14EE-4949-935A-EDF1BA3D351F}"/>
</file>

<file path=customXml/itemProps4.xml><?xml version="1.0" encoding="utf-8"?>
<ds:datastoreItem xmlns:ds="http://schemas.openxmlformats.org/officeDocument/2006/customXml" ds:itemID="{A21AF2F6-4C8F-4B1B-98D7-C27422B075D0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Template-2.dotx</Template>
  <TotalTime>136</TotalTime>
  <Pages>1</Pages>
  <Words>95</Words>
  <Characters>544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1</cp:revision>
  <dcterms:created xsi:type="dcterms:W3CDTF">2014-07-03T18:53:00Z</dcterms:created>
  <dcterms:modified xsi:type="dcterms:W3CDTF">2014-07-03T21:20:00Z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