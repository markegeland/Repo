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C94376" w:rsidRDefault="00C94376" w:rsidP="008B3C93">
      <w:pPr>
        <w:rPr>
          <w:rFonts w:ascii="Arial" w:hAnsi="Arial" w:cs="Arial"/>
        </w:rPr>
      </w:pPr>
      <w:permStart w:id="1339567075" w:edGrp="everyone"/>
      <w:r>
        <w:rPr>
          <w:rFonts w:ascii="Arial" w:hAnsi="Arial" w:cs="Arial"/>
        </w:rPr>
        <w:t>It is confusing for sales reps when they select “Admin Fee” but none is displayed on the documents. See comment below.</w:t>
      </w:r>
    </w:p>
    <w:p w:rsidR="00B76072" w:rsidRPr="00AD05E5" w:rsidRDefault="005C6C4E" w:rsidP="008B3C93">
      <w:pPr>
        <w:rPr>
          <w:rFonts w:ascii="Arial" w:hAnsi="Arial" w:cs="Arial"/>
        </w:rPr>
      </w:pPr>
      <w:r w:rsidRPr="005C6C4E">
        <w:rPr>
          <w:rFonts w:ascii="Arial" w:hAnsi="Arial" w:cs="Arial"/>
        </w:rPr>
        <w:t>We got an email from a sales rep that she has the “Admin Fee” box checked but still couldn't see the Admin fee listed on Proposal when she printed the Docs on Generate Doc Screen -  A145490 (</w:t>
      </w:r>
      <w:r>
        <w:rPr>
          <w:rFonts w:ascii="Arial" w:hAnsi="Arial" w:cs="Arial"/>
        </w:rPr>
        <w:t xml:space="preserve">test - </w:t>
      </w:r>
      <w:r w:rsidRPr="005C6C4E">
        <w:rPr>
          <w:rFonts w:ascii="Arial" w:hAnsi="Arial" w:cs="Arial"/>
        </w:rPr>
        <w:t>271444930).</w:t>
      </w:r>
    </w:p>
    <w:permEnd w:id="1339567075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B76072" w:rsidRDefault="005C6C4E" w:rsidP="006819FE">
      <w:pPr>
        <w:rPr>
          <w:rFonts w:ascii="Arial" w:hAnsi="Arial" w:cs="Arial"/>
        </w:rPr>
      </w:pPr>
      <w:permStart w:id="1848860957" w:edGrp="everyone"/>
      <w:r>
        <w:rPr>
          <w:rFonts w:ascii="Arial" w:hAnsi="Arial" w:cs="Arial"/>
        </w:rPr>
        <w:t>Investigate why the “Admin Fee” does not show up on the printed document even though the “Admin Fee” box is checked.</w:t>
      </w:r>
    </w:p>
    <w:p w:rsidR="00C94376" w:rsidRPr="00AD05E5" w:rsidRDefault="00C94376" w:rsidP="006819FE">
      <w:pPr>
        <w:rPr>
          <w:rFonts w:ascii="Arial" w:hAnsi="Arial" w:cs="Arial"/>
        </w:rPr>
      </w:pPr>
      <w:r>
        <w:rPr>
          <w:rFonts w:ascii="Arial" w:hAnsi="Arial" w:cs="Arial"/>
        </w:rPr>
        <w:t>Then, make the “Admin Fee” print on the document when the “Admin Fee” box is checked, even if the actual fee is 0.</w:t>
      </w:r>
      <w:bookmarkStart w:id="0" w:name="_GoBack"/>
      <w:bookmarkEnd w:id="0"/>
    </w:p>
    <w:permEnd w:id="1848860957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FD6E35" w:rsidRDefault="00A10B0F" w:rsidP="00FD6E35">
      <w:pPr>
        <w:rPr>
          <w:rFonts w:ascii="Arial" w:hAnsi="Arial" w:cs="Arial"/>
          <w:szCs w:val="20"/>
        </w:rPr>
      </w:pPr>
      <w:permStart w:id="1166433654" w:edGrp="everyone"/>
      <w:r>
        <w:rPr>
          <w:rFonts w:ascii="Arial" w:hAnsi="Arial" w:cs="Arial"/>
          <w:szCs w:val="20"/>
        </w:rPr>
        <w:t>Investigation</w:t>
      </w:r>
    </w:p>
    <w:p w:rsidR="00B76072" w:rsidRPr="00FD6E35" w:rsidRDefault="005C6C4E" w:rsidP="00FD6E35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 w:rsidRPr="00FD6E35">
        <w:rPr>
          <w:rFonts w:ascii="Arial" w:hAnsi="Arial" w:cs="Arial"/>
          <w:szCs w:val="20"/>
        </w:rPr>
        <w:t xml:space="preserve">Administrative Fee is printed on the CSA </w:t>
      </w:r>
      <w:proofErr w:type="gramStart"/>
      <w:r w:rsidRPr="00FD6E35">
        <w:rPr>
          <w:rFonts w:ascii="Arial" w:hAnsi="Arial" w:cs="Arial"/>
          <w:szCs w:val="20"/>
        </w:rPr>
        <w:t>document,</w:t>
      </w:r>
      <w:proofErr w:type="gramEnd"/>
      <w:r w:rsidRPr="00FD6E35">
        <w:rPr>
          <w:rFonts w:ascii="Arial" w:hAnsi="Arial" w:cs="Arial"/>
          <w:szCs w:val="20"/>
        </w:rPr>
        <w:t xml:space="preserve"> page “Proposal Line Items.”  The attribute that is printed is </w:t>
      </w:r>
      <w:proofErr w:type="spellStart"/>
      <w:r w:rsidRPr="00FD6E35">
        <w:rPr>
          <w:rFonts w:ascii="Arial" w:hAnsi="Arial" w:cs="Arial"/>
          <w:szCs w:val="20"/>
        </w:rPr>
        <w:t>adminRate_quote</w:t>
      </w:r>
      <w:proofErr w:type="spellEnd"/>
      <w:r w:rsidRPr="00FD6E35">
        <w:rPr>
          <w:rFonts w:ascii="Arial" w:hAnsi="Arial" w:cs="Arial"/>
          <w:szCs w:val="20"/>
        </w:rPr>
        <w:t xml:space="preserve">. </w:t>
      </w:r>
    </w:p>
    <w:p w:rsidR="005C6C4E" w:rsidRDefault="005C6C4E" w:rsidP="005C6C4E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value is only printed if </w:t>
      </w:r>
      <w:proofErr w:type="spellStart"/>
      <w:r>
        <w:rPr>
          <w:rFonts w:ascii="Arial" w:hAnsi="Arial" w:cs="Arial"/>
          <w:szCs w:val="20"/>
        </w:rPr>
        <w:t>adminRate_quote</w:t>
      </w:r>
      <w:proofErr w:type="spellEnd"/>
      <w:r>
        <w:rPr>
          <w:rFonts w:ascii="Arial" w:hAnsi="Arial" w:cs="Arial"/>
          <w:szCs w:val="20"/>
        </w:rPr>
        <w:t xml:space="preserve"> &gt; 0</w:t>
      </w:r>
    </w:p>
    <w:p w:rsidR="005C6C4E" w:rsidRDefault="005C6C4E" w:rsidP="005C6C4E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For the quote in question, the account is</w:t>
      </w:r>
      <w:r w:rsidRPr="005C6C4E">
        <w:t xml:space="preserve"> </w:t>
      </w:r>
      <w:r w:rsidRPr="005C6C4E">
        <w:rPr>
          <w:rFonts w:ascii="Arial" w:hAnsi="Arial" w:cs="Arial"/>
          <w:szCs w:val="20"/>
        </w:rPr>
        <w:t>800-85488</w:t>
      </w:r>
      <w:r>
        <w:rPr>
          <w:rFonts w:ascii="Arial" w:hAnsi="Arial" w:cs="Arial"/>
          <w:szCs w:val="20"/>
        </w:rPr>
        <w:t>.</w:t>
      </w:r>
    </w:p>
    <w:p w:rsidR="005C6C4E" w:rsidRDefault="00FD6E35" w:rsidP="005C6C4E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Since it is an existing customer, we check the </w:t>
      </w:r>
      <w:proofErr w:type="spellStart"/>
      <w:r>
        <w:rPr>
          <w:rFonts w:ascii="Arial" w:hAnsi="Arial" w:cs="Arial"/>
          <w:szCs w:val="20"/>
        </w:rPr>
        <w:t>Account_Status</w:t>
      </w:r>
      <w:proofErr w:type="spellEnd"/>
      <w:r>
        <w:rPr>
          <w:rFonts w:ascii="Arial" w:hAnsi="Arial" w:cs="Arial"/>
          <w:szCs w:val="20"/>
        </w:rPr>
        <w:t xml:space="preserve"> data table to see if the admin fee is charged.  In our case, it is set to “0” which means the admin fee is NOT charged.  </w:t>
      </w:r>
    </w:p>
    <w:p w:rsidR="00FD6E35" w:rsidRDefault="00FD6E35" w:rsidP="00FD6E35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See Column “</w:t>
      </w:r>
      <w:proofErr w:type="spellStart"/>
      <w:r>
        <w:rPr>
          <w:rFonts w:ascii="Arial" w:hAnsi="Arial" w:cs="Arial"/>
          <w:szCs w:val="20"/>
        </w:rPr>
        <w:t>is_Admin_Charge</w:t>
      </w:r>
      <w:proofErr w:type="spellEnd"/>
      <w:r>
        <w:rPr>
          <w:rFonts w:ascii="Arial" w:hAnsi="Arial" w:cs="Arial"/>
          <w:szCs w:val="20"/>
        </w:rPr>
        <w:t>”</w:t>
      </w:r>
    </w:p>
    <w:p w:rsidR="00FD6E35" w:rsidRDefault="00FD6E35" w:rsidP="00FD6E35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Thus, even though we had calculated an Admin Fee, it gets set to 0 and that is what is returned. </w:t>
      </w:r>
    </w:p>
    <w:p w:rsidR="00FD6E35" w:rsidRDefault="00FD6E35" w:rsidP="00FD6E35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Build Plan</w:t>
      </w:r>
    </w:p>
    <w:p w:rsidR="00FD6E35" w:rsidRDefault="00FD6E35" w:rsidP="00FD6E35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Create new attribute “Administrative Fee Flag”</w:t>
      </w:r>
    </w:p>
    <w:p w:rsidR="00FD6E35" w:rsidRDefault="00FD6E35" w:rsidP="00FD6E35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Boolean</w:t>
      </w:r>
    </w:p>
    <w:p w:rsidR="00FD6E35" w:rsidRDefault="00FD6E35" w:rsidP="00FD6E35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Set default</w:t>
      </w:r>
    </w:p>
    <w:p w:rsidR="00FD6E35" w:rsidRDefault="00FD6E35" w:rsidP="00FD6E35">
      <w:pPr>
        <w:pStyle w:val="ListParagraph"/>
        <w:numPr>
          <w:ilvl w:val="2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If </w:t>
      </w:r>
      <w:proofErr w:type="spellStart"/>
      <w:r>
        <w:rPr>
          <w:rStyle w:val="nodevalue"/>
        </w:rPr>
        <w:t>feesToCharge_quote</w:t>
      </w:r>
      <w:proofErr w:type="spellEnd"/>
      <w:r>
        <w:rPr>
          <w:rStyle w:val="nodevalue"/>
        </w:rPr>
        <w:t xml:space="preserve"> contains “Admin Fee,” set to true</w:t>
      </w:r>
    </w:p>
    <w:p w:rsidR="00FD6E35" w:rsidRDefault="00FD6E35" w:rsidP="00FD6E35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Set to default when you print (if that doesn’t work, always set to default</w:t>
      </w:r>
    </w:p>
    <w:p w:rsidR="00606258" w:rsidRDefault="00606258" w:rsidP="00FD6E35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Do not put on layout</w:t>
      </w:r>
      <w:r w:rsidR="00A10B0F">
        <w:rPr>
          <w:rFonts w:ascii="Arial" w:hAnsi="Arial" w:cs="Arial"/>
          <w:szCs w:val="20"/>
        </w:rPr>
        <w:t>, is always hidden</w:t>
      </w:r>
    </w:p>
    <w:p w:rsidR="00FD6E35" w:rsidRDefault="00FD6E35" w:rsidP="00FD6E35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Deploy Commerce</w:t>
      </w:r>
    </w:p>
    <w:p w:rsidR="00FD6E35" w:rsidRDefault="00F23051" w:rsidP="00FD6E35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In CSA document, page “Proposal Line Items” change the row condition on the Administrative Rate</w:t>
      </w:r>
    </w:p>
    <w:p w:rsidR="00F23051" w:rsidRDefault="00F23051" w:rsidP="00F23051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Old condition</w:t>
      </w:r>
    </w:p>
    <w:p w:rsidR="00F23051" w:rsidRDefault="00F23051" w:rsidP="00F23051">
      <w:pPr>
        <w:pStyle w:val="ListParagraph"/>
        <w:numPr>
          <w:ilvl w:val="2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If </w:t>
      </w:r>
      <w:proofErr w:type="spellStart"/>
      <w:r>
        <w:rPr>
          <w:rFonts w:ascii="Arial" w:hAnsi="Arial" w:cs="Arial"/>
          <w:szCs w:val="20"/>
        </w:rPr>
        <w:t>adminRate</w:t>
      </w:r>
      <w:proofErr w:type="spellEnd"/>
      <w:r>
        <w:rPr>
          <w:rFonts w:ascii="Arial" w:hAnsi="Arial" w:cs="Arial"/>
          <w:szCs w:val="20"/>
        </w:rPr>
        <w:t xml:space="preserve"> &gt;0</w:t>
      </w:r>
    </w:p>
    <w:p w:rsidR="00F23051" w:rsidRDefault="00F23051" w:rsidP="00F23051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New condition</w:t>
      </w:r>
    </w:p>
    <w:p w:rsidR="00F23051" w:rsidRDefault="00F23051" w:rsidP="00F23051">
      <w:pPr>
        <w:pStyle w:val="ListParagraph"/>
        <w:numPr>
          <w:ilvl w:val="2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If </w:t>
      </w:r>
      <w:proofErr w:type="spellStart"/>
      <w:r>
        <w:rPr>
          <w:rFonts w:ascii="Arial" w:hAnsi="Arial" w:cs="Arial"/>
          <w:szCs w:val="20"/>
        </w:rPr>
        <w:t>adminRate</w:t>
      </w:r>
      <w:proofErr w:type="spellEnd"/>
      <w:r>
        <w:rPr>
          <w:rFonts w:ascii="Arial" w:hAnsi="Arial" w:cs="Arial"/>
          <w:szCs w:val="20"/>
        </w:rPr>
        <w:t xml:space="preserve"> &gt; 0 OR Administrative Fee Flag = true</w:t>
      </w:r>
    </w:p>
    <w:p w:rsidR="00F23051" w:rsidRDefault="00F23051" w:rsidP="00F23051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Save page, save document, deploy document</w:t>
      </w:r>
    </w:p>
    <w:p w:rsidR="00F23051" w:rsidRDefault="00F23051" w:rsidP="00F23051">
      <w:pPr>
        <w:ind w:left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Unit Test</w:t>
      </w:r>
    </w:p>
    <w:p w:rsidR="00F23051" w:rsidRDefault="00F23051" w:rsidP="00F23051">
      <w:pPr>
        <w:pStyle w:val="ListParagraph"/>
        <w:numPr>
          <w:ilvl w:val="0"/>
          <w:numId w:val="1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Create a quote for account </w:t>
      </w:r>
      <w:r w:rsidRPr="005C6C4E">
        <w:rPr>
          <w:rFonts w:ascii="Arial" w:hAnsi="Arial" w:cs="Arial"/>
          <w:szCs w:val="20"/>
        </w:rPr>
        <w:t>800-85488</w:t>
      </w:r>
    </w:p>
    <w:p w:rsidR="00F23051" w:rsidRDefault="00F23051" w:rsidP="00F23051">
      <w:pPr>
        <w:pStyle w:val="ListParagraph"/>
        <w:numPr>
          <w:ilvl w:val="0"/>
          <w:numId w:val="1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Select Administrative Fee</w:t>
      </w:r>
    </w:p>
    <w:p w:rsidR="00F23051" w:rsidRDefault="00F23051" w:rsidP="00F23051">
      <w:pPr>
        <w:pStyle w:val="ListParagraph"/>
        <w:numPr>
          <w:ilvl w:val="0"/>
          <w:numId w:val="1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Print document</w:t>
      </w:r>
    </w:p>
    <w:p w:rsidR="00F23051" w:rsidRDefault="00F23051" w:rsidP="00F23051">
      <w:pPr>
        <w:pStyle w:val="ListParagraph"/>
        <w:numPr>
          <w:ilvl w:val="0"/>
          <w:numId w:val="1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Confirm that Administrative Fee is printed (and the fee is 0)</w:t>
      </w:r>
    </w:p>
    <w:p w:rsidR="00A10B0F" w:rsidRPr="00F23051" w:rsidRDefault="00A10B0F" w:rsidP="00F23051">
      <w:pPr>
        <w:pStyle w:val="ListParagraph"/>
        <w:numPr>
          <w:ilvl w:val="0"/>
          <w:numId w:val="1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Passed test case. Quote </w:t>
      </w:r>
      <w:r>
        <w:rPr>
          <w:rStyle w:val="readonly-wrapper"/>
        </w:rPr>
        <w:t xml:space="preserve">A147539 in dev. </w:t>
      </w:r>
    </w:p>
    <w:permEnd w:id="1166433654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B76072" w:rsidRDefault="00C94376">
      <w:pPr>
        <w:rPr>
          <w:rFonts w:ascii="Arial" w:hAnsi="Arial" w:cs="Arial"/>
        </w:rPr>
      </w:pPr>
      <w:permStart w:id="2120637078" w:edGrp="everyone"/>
      <w:r>
        <w:rPr>
          <w:rFonts w:ascii="Arial" w:hAnsi="Arial" w:cs="Arial"/>
        </w:rPr>
        <w:t>Administrative Fee</w:t>
      </w:r>
    </w:p>
    <w:p w:rsidR="00C94376" w:rsidRPr="00AD05E5" w:rsidRDefault="00C943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Administrative Fee is displayed on the printed documents if the </w:t>
      </w:r>
      <w:proofErr w:type="spellStart"/>
      <w:r>
        <w:rPr>
          <w:rFonts w:ascii="Arial" w:hAnsi="Arial" w:cs="Arial"/>
        </w:rPr>
        <w:t>adminRate</w:t>
      </w:r>
      <w:proofErr w:type="spellEnd"/>
      <w:r>
        <w:rPr>
          <w:rFonts w:ascii="Arial" w:hAnsi="Arial" w:cs="Arial"/>
        </w:rPr>
        <w:t xml:space="preserve"> &gt; 0 or </w:t>
      </w:r>
      <w:proofErr w:type="spellStart"/>
      <w:r>
        <w:rPr>
          <w:rFonts w:ascii="Arial" w:hAnsi="Arial" w:cs="Arial"/>
        </w:rPr>
        <w:t>administrativeFeeFlag_quote</w:t>
      </w:r>
      <w:proofErr w:type="spellEnd"/>
      <w:r>
        <w:rPr>
          <w:rFonts w:ascii="Arial" w:hAnsi="Arial" w:cs="Arial"/>
        </w:rPr>
        <w:t xml:space="preserve"> is set to true.  The Administrative Fee Flag is set to true if the </w:t>
      </w:r>
      <w:proofErr w:type="spellStart"/>
      <w:r>
        <w:rPr>
          <w:rFonts w:ascii="Arial" w:hAnsi="Arial" w:cs="Arial"/>
        </w:rPr>
        <w:t>feesToCharge_quote</w:t>
      </w:r>
      <w:proofErr w:type="spellEnd"/>
      <w:r>
        <w:rPr>
          <w:rFonts w:ascii="Arial" w:hAnsi="Arial" w:cs="Arial"/>
        </w:rPr>
        <w:t xml:space="preserve"> contains “Admin Fee.”  The code is in the default of the attribute and the attribute is set to default on every action.  This field is always hidden.</w:t>
      </w:r>
    </w:p>
    <w:permEnd w:id="2120637078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User Guide Changes</w:t>
      </w:r>
    </w:p>
    <w:p w:rsidR="00AD05E5" w:rsidRPr="00AD05E5" w:rsidRDefault="00C94376" w:rsidP="00AD05E5">
      <w:pPr>
        <w:rPr>
          <w:rFonts w:ascii="Arial" w:hAnsi="Arial" w:cs="Arial"/>
        </w:rPr>
      </w:pPr>
      <w:permStart w:id="69626279" w:edGrp="everyone"/>
      <w:r>
        <w:rPr>
          <w:rFonts w:ascii="Arial" w:hAnsi="Arial" w:cs="Arial"/>
        </w:rPr>
        <w:t>If a user selects Administrative Fee, an administrative fee will print on the proposal even if the fee is 0.</w:t>
      </w:r>
    </w:p>
    <w:permEnd w:id="69626279"/>
    <w:p w:rsidR="00AD05E5" w:rsidRPr="00AD05E5" w:rsidRDefault="00AD05E5" w:rsidP="00AD05E5">
      <w:pPr>
        <w:rPr>
          <w:rFonts w:ascii="Arial" w:hAnsi="Arial" w:cs="Arial"/>
        </w:rPr>
      </w:pPr>
    </w:p>
    <w:sectPr w:rsidR="00AD05E5" w:rsidRPr="00AD05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BF7" w:rsidRDefault="00171BF7" w:rsidP="002E71CA">
      <w:pPr>
        <w:spacing w:after="0" w:line="240" w:lineRule="auto"/>
      </w:pPr>
      <w:r>
        <w:separator/>
      </w:r>
    </w:p>
  </w:endnote>
  <w:endnote w:type="continuationSeparator" w:id="0">
    <w:p w:rsidR="00171BF7" w:rsidRDefault="00171BF7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12" w:rsidRPr="00CA5DDF" w:rsidRDefault="00117812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BF7" w:rsidRDefault="00171BF7" w:rsidP="002E71CA">
      <w:pPr>
        <w:spacing w:after="0" w:line="240" w:lineRule="auto"/>
      </w:pPr>
      <w:r>
        <w:separator/>
      </w:r>
    </w:p>
  </w:footnote>
  <w:footnote w:type="continuationSeparator" w:id="0">
    <w:p w:rsidR="00171BF7" w:rsidRDefault="00171BF7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117812" w:rsidRPr="00935A95" w:rsidTr="009076CC">
      <w:tc>
        <w:tcPr>
          <w:tcW w:w="1818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permStart w:id="603678343" w:edGrp="everyone" w:colFirst="3" w:colLast="3"/>
          <w:permStart w:id="65472208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117812" w:rsidRPr="00935A95" w:rsidRDefault="005C6C4E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117812" w:rsidRPr="00935A95" w:rsidRDefault="005C6C4E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Julie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196899867" w:edGrp="everyone" w:colFirst="3" w:colLast="3"/>
          <w:permStart w:id="89019690" w:edGrp="everyone" w:colFirst="1" w:colLast="1"/>
          <w:permEnd w:id="603678343"/>
          <w:permEnd w:id="65472208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117812" w:rsidRPr="00935A95" w:rsidRDefault="005C6C4E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3-9521809948</w:t>
          </w:r>
        </w:p>
      </w:tc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117812" w:rsidRPr="00935A95" w:rsidRDefault="005C6C4E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“Admin Fee” missing from Proposal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1906455627" w:edGrp="everyone" w:colFirst="3" w:colLast="3"/>
          <w:permStart w:id="1968251782" w:edGrp="everyone" w:colFirst="1" w:colLast="1"/>
          <w:permEnd w:id="196899867"/>
          <w:permEnd w:id="89019690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EndPr/>
        <w:sdtContent>
          <w:tc>
            <w:tcPr>
              <w:tcW w:w="1890" w:type="dxa"/>
            </w:tcPr>
            <w:p w:rsidR="00117812" w:rsidRPr="00935A95" w:rsidRDefault="005C6C4E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Documents</w:t>
              </w:r>
            </w:p>
          </w:tc>
        </w:sdtContent>
      </w:sdt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EndPr/>
        <w:sdtContent>
          <w:tc>
            <w:tcPr>
              <w:tcW w:w="4590" w:type="dxa"/>
            </w:tcPr>
            <w:p w:rsidR="00117812" w:rsidRPr="00935A95" w:rsidRDefault="005C6C4E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Documents - Doc Engine</w:t>
              </w:r>
            </w:p>
          </w:tc>
        </w:sdtContent>
      </w:sdt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949708971" w:edGrp="everyone" w:colFirst="3" w:colLast="3"/>
          <w:permStart w:id="1275021495" w:edGrp="everyone" w:colFirst="1" w:colLast="1"/>
          <w:permEnd w:id="1906455627"/>
          <w:permEnd w:id="1968251782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279066988" w:edGrp="everyone" w:colFirst="3" w:colLast="3"/>
          <w:permStart w:id="895111104" w:edGrp="everyone" w:colFirst="1" w:colLast="1"/>
          <w:permEnd w:id="949708971"/>
          <w:permEnd w:id="1275021495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2E07CA" w:rsidRPr="00935A95" w:rsidRDefault="00C94376" w:rsidP="00C94376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2E07CA" w:rsidRPr="00935A95" w:rsidRDefault="00C94376" w:rsidP="00C43A86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8/29/2014</w:t>
          </w:r>
        </w:p>
      </w:tc>
    </w:tr>
    <w:permEnd w:id="279066988"/>
    <w:permEnd w:id="895111104"/>
  </w:tbl>
  <w:p w:rsidR="00117812" w:rsidRPr="00935A95" w:rsidRDefault="00117812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9D5"/>
    <w:multiLevelType w:val="hybridMultilevel"/>
    <w:tmpl w:val="66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6322F"/>
    <w:multiLevelType w:val="hybridMultilevel"/>
    <w:tmpl w:val="0E0C5F12"/>
    <w:lvl w:ilvl="0" w:tplc="9A5C3F7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9037F"/>
    <w:multiLevelType w:val="hybridMultilevel"/>
    <w:tmpl w:val="3E7EED80"/>
    <w:lvl w:ilvl="0" w:tplc="8092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35DF7"/>
    <w:multiLevelType w:val="hybridMultilevel"/>
    <w:tmpl w:val="BAEEC2C2"/>
    <w:lvl w:ilvl="0" w:tplc="E552F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D519B"/>
    <w:multiLevelType w:val="hybridMultilevel"/>
    <w:tmpl w:val="E894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5066F"/>
    <w:multiLevelType w:val="hybridMultilevel"/>
    <w:tmpl w:val="76701F68"/>
    <w:lvl w:ilvl="0" w:tplc="C31C9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4174E2"/>
    <w:multiLevelType w:val="hybridMultilevel"/>
    <w:tmpl w:val="AB7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567511"/>
    <w:multiLevelType w:val="hybridMultilevel"/>
    <w:tmpl w:val="9F2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324FC3"/>
    <w:multiLevelType w:val="hybridMultilevel"/>
    <w:tmpl w:val="EACACB8E"/>
    <w:lvl w:ilvl="0" w:tplc="4C142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5E6726"/>
    <w:multiLevelType w:val="hybridMultilevel"/>
    <w:tmpl w:val="44642080"/>
    <w:lvl w:ilvl="0" w:tplc="12A22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2C1097"/>
    <w:multiLevelType w:val="hybridMultilevel"/>
    <w:tmpl w:val="91F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91624B"/>
    <w:multiLevelType w:val="hybridMultilevel"/>
    <w:tmpl w:val="23C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C4E"/>
    <w:rsid w:val="00054861"/>
    <w:rsid w:val="0009184A"/>
    <w:rsid w:val="000E7478"/>
    <w:rsid w:val="000F1911"/>
    <w:rsid w:val="00117812"/>
    <w:rsid w:val="00134D88"/>
    <w:rsid w:val="00141A08"/>
    <w:rsid w:val="001708CB"/>
    <w:rsid w:val="00171BF7"/>
    <w:rsid w:val="0018081F"/>
    <w:rsid w:val="001C38B7"/>
    <w:rsid w:val="001E2DEA"/>
    <w:rsid w:val="001E5203"/>
    <w:rsid w:val="00201974"/>
    <w:rsid w:val="0022532F"/>
    <w:rsid w:val="0022660A"/>
    <w:rsid w:val="00236F57"/>
    <w:rsid w:val="002715BC"/>
    <w:rsid w:val="00291201"/>
    <w:rsid w:val="0029373C"/>
    <w:rsid w:val="00297D97"/>
    <w:rsid w:val="002A541D"/>
    <w:rsid w:val="002E07CA"/>
    <w:rsid w:val="002E71CA"/>
    <w:rsid w:val="002F094F"/>
    <w:rsid w:val="002F6C36"/>
    <w:rsid w:val="00303732"/>
    <w:rsid w:val="0036710C"/>
    <w:rsid w:val="003B7294"/>
    <w:rsid w:val="004174DE"/>
    <w:rsid w:val="00435402"/>
    <w:rsid w:val="00442C4A"/>
    <w:rsid w:val="004E0D68"/>
    <w:rsid w:val="004E0F40"/>
    <w:rsid w:val="004F1713"/>
    <w:rsid w:val="004F31B0"/>
    <w:rsid w:val="005376F6"/>
    <w:rsid w:val="005458E8"/>
    <w:rsid w:val="00563B3A"/>
    <w:rsid w:val="005877C6"/>
    <w:rsid w:val="005905D9"/>
    <w:rsid w:val="005912E2"/>
    <w:rsid w:val="005A18D9"/>
    <w:rsid w:val="005A25EB"/>
    <w:rsid w:val="005C6C4E"/>
    <w:rsid w:val="00606258"/>
    <w:rsid w:val="006200AA"/>
    <w:rsid w:val="00631454"/>
    <w:rsid w:val="00642726"/>
    <w:rsid w:val="00653020"/>
    <w:rsid w:val="00660010"/>
    <w:rsid w:val="00670459"/>
    <w:rsid w:val="006819FE"/>
    <w:rsid w:val="00696FF6"/>
    <w:rsid w:val="006D0770"/>
    <w:rsid w:val="007807F9"/>
    <w:rsid w:val="007937FE"/>
    <w:rsid w:val="007D2756"/>
    <w:rsid w:val="007D6EDD"/>
    <w:rsid w:val="007E6810"/>
    <w:rsid w:val="007F1874"/>
    <w:rsid w:val="008108B1"/>
    <w:rsid w:val="00844AF0"/>
    <w:rsid w:val="008B0454"/>
    <w:rsid w:val="008B3C93"/>
    <w:rsid w:val="008D4F1C"/>
    <w:rsid w:val="008E3B6D"/>
    <w:rsid w:val="00906BAD"/>
    <w:rsid w:val="009076CC"/>
    <w:rsid w:val="00912681"/>
    <w:rsid w:val="009236B6"/>
    <w:rsid w:val="00935A95"/>
    <w:rsid w:val="00935F81"/>
    <w:rsid w:val="00936BEB"/>
    <w:rsid w:val="00962E49"/>
    <w:rsid w:val="009743B4"/>
    <w:rsid w:val="00993A28"/>
    <w:rsid w:val="00A10B0F"/>
    <w:rsid w:val="00A16507"/>
    <w:rsid w:val="00A16702"/>
    <w:rsid w:val="00A248B3"/>
    <w:rsid w:val="00A36805"/>
    <w:rsid w:val="00A4009C"/>
    <w:rsid w:val="00A66CBD"/>
    <w:rsid w:val="00A72C77"/>
    <w:rsid w:val="00A76658"/>
    <w:rsid w:val="00A91355"/>
    <w:rsid w:val="00A93169"/>
    <w:rsid w:val="00AB6C3F"/>
    <w:rsid w:val="00AC6D0A"/>
    <w:rsid w:val="00AD05E5"/>
    <w:rsid w:val="00AF7FF8"/>
    <w:rsid w:val="00B2046B"/>
    <w:rsid w:val="00B5208C"/>
    <w:rsid w:val="00B66CDA"/>
    <w:rsid w:val="00B76072"/>
    <w:rsid w:val="00BC6C07"/>
    <w:rsid w:val="00BD5B82"/>
    <w:rsid w:val="00C474AE"/>
    <w:rsid w:val="00C65B10"/>
    <w:rsid w:val="00C80F57"/>
    <w:rsid w:val="00C81B7A"/>
    <w:rsid w:val="00C94376"/>
    <w:rsid w:val="00CA5DDF"/>
    <w:rsid w:val="00CB2CE7"/>
    <w:rsid w:val="00CB3140"/>
    <w:rsid w:val="00D22463"/>
    <w:rsid w:val="00D37CA3"/>
    <w:rsid w:val="00D53139"/>
    <w:rsid w:val="00D70419"/>
    <w:rsid w:val="00D901AA"/>
    <w:rsid w:val="00D96C0F"/>
    <w:rsid w:val="00DB2219"/>
    <w:rsid w:val="00DB6A89"/>
    <w:rsid w:val="00DE5CB4"/>
    <w:rsid w:val="00DF0194"/>
    <w:rsid w:val="00DF3629"/>
    <w:rsid w:val="00E31A87"/>
    <w:rsid w:val="00E53EF2"/>
    <w:rsid w:val="00E71B49"/>
    <w:rsid w:val="00EA2388"/>
    <w:rsid w:val="00EA3F68"/>
    <w:rsid w:val="00EC2D9F"/>
    <w:rsid w:val="00F066EA"/>
    <w:rsid w:val="00F23051"/>
    <w:rsid w:val="00F73D3C"/>
    <w:rsid w:val="00FA389E"/>
    <w:rsid w:val="00FA548B"/>
    <w:rsid w:val="00FD6E35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character" w:customStyle="1" w:styleId="nodevalue">
    <w:name w:val="nodevalue"/>
    <w:basedOn w:val="DefaultParagraphFont"/>
    <w:rsid w:val="00FD6E35"/>
  </w:style>
  <w:style w:type="character" w:customStyle="1" w:styleId="readonly-wrapper">
    <w:name w:val="readonly-wrapper"/>
    <w:basedOn w:val="DefaultParagraphFont"/>
    <w:rsid w:val="00A10B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character" w:customStyle="1" w:styleId="nodevalue">
    <w:name w:val="nodevalue"/>
    <w:basedOn w:val="DefaultParagraphFont"/>
    <w:rsid w:val="00FD6E35"/>
  </w:style>
  <w:style w:type="character" w:customStyle="1" w:styleId="readonly-wrapper">
    <w:name w:val="readonly-wrapper"/>
    <w:basedOn w:val="DefaultParagraphFont"/>
    <w:rsid w:val="00A10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8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42DDE8D4CC842BB0697CEAAF48470" ma:contentTypeVersion="0" ma:contentTypeDescription="Create a new document." ma:contentTypeScope="" ma:versionID="334a666bd13a236186a4d4f22b8d93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00C1B2-87B5-4F6E-832D-76218C6367B2}"/>
</file>

<file path=customXml/itemProps2.xml><?xml version="1.0" encoding="utf-8"?>
<ds:datastoreItem xmlns:ds="http://schemas.openxmlformats.org/officeDocument/2006/customXml" ds:itemID="{7D4D0241-2DFE-49C7-B39D-19458AA23CE1}"/>
</file>

<file path=customXml/itemProps3.xml><?xml version="1.0" encoding="utf-8"?>
<ds:datastoreItem xmlns:ds="http://schemas.openxmlformats.org/officeDocument/2006/customXml" ds:itemID="{8A385541-D266-4180-8948-14DEB7A810EF}"/>
</file>

<file path=customXml/itemProps4.xml><?xml version="1.0" encoding="utf-8"?>
<ds:datastoreItem xmlns:ds="http://schemas.openxmlformats.org/officeDocument/2006/customXml" ds:itemID="{FD07D103-614B-44A6-9FF5-53702904CD73}"/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Template-8.dotx</Template>
  <TotalTime>54</TotalTime>
  <Pages>2</Pages>
  <Words>353</Words>
  <Characters>2017</Characters>
  <Application>Microsoft Office Word</Application>
  <DocSecurity>8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felberg</dc:creator>
  <cp:lastModifiedBy>julie felberg</cp:lastModifiedBy>
  <cp:revision>4</cp:revision>
  <dcterms:created xsi:type="dcterms:W3CDTF">2014-08-28T15:07:00Z</dcterms:created>
  <dcterms:modified xsi:type="dcterms:W3CDTF">2014-08-28T16:50:00Z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0x01010018842DDE8D4CC842BB0697CEAAF48470</vt:lpwstr>
  </property>
</Properties>
</file>