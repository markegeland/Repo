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3E694D" w:rsidRPr="003E694D" w:rsidRDefault="003E694D" w:rsidP="003E694D">
      <w:pPr>
        <w:rPr>
          <w:rFonts w:ascii="Arial" w:hAnsi="Arial" w:cs="Arial"/>
          <w:szCs w:val="20"/>
        </w:rPr>
      </w:pPr>
      <w:permStart w:id="1953910935" w:edGrp="everyone"/>
      <w:r w:rsidRPr="003E694D">
        <w:rPr>
          <w:rFonts w:ascii="Arial" w:hAnsi="Arial" w:cs="Arial"/>
          <w:szCs w:val="20"/>
        </w:rPr>
        <w:t xml:space="preserve">The size on the quote is .45, and this value is being pulled from the Account Status table. That size doesn't have an entry in </w:t>
      </w:r>
      <w:proofErr w:type="spellStart"/>
      <w:r w:rsidRPr="003E694D">
        <w:rPr>
          <w:rFonts w:ascii="Arial" w:hAnsi="Arial" w:cs="Arial"/>
          <w:szCs w:val="20"/>
        </w:rPr>
        <w:t>Div_Container_Size</w:t>
      </w:r>
      <w:proofErr w:type="spellEnd"/>
      <w:r w:rsidRPr="003E694D">
        <w:rPr>
          <w:rFonts w:ascii="Arial" w:hAnsi="Arial" w:cs="Arial"/>
          <w:szCs w:val="20"/>
        </w:rPr>
        <w:t>. Display error 'This container type/size is not available for sale in this division, please contact your division controller.'</w:t>
      </w:r>
    </w:p>
    <w:p w:rsidR="00B76072" w:rsidRPr="0003430F" w:rsidRDefault="003E694D" w:rsidP="003E694D">
      <w:pPr>
        <w:rPr>
          <w:rFonts w:ascii="Arial" w:hAnsi="Arial" w:cs="Arial"/>
          <w:szCs w:val="20"/>
        </w:rPr>
      </w:pPr>
      <w:r w:rsidRPr="003E694D">
        <w:rPr>
          <w:rFonts w:ascii="Arial" w:hAnsi="Arial" w:cs="Arial"/>
          <w:szCs w:val="20"/>
        </w:rPr>
        <w:t xml:space="preserve">Note: for an existing container we should copy the variables, for new we should throw an </w:t>
      </w:r>
      <w:proofErr w:type="spellStart"/>
      <w:r w:rsidRPr="003E694D">
        <w:rPr>
          <w:rFonts w:ascii="Arial" w:hAnsi="Arial" w:cs="Arial"/>
          <w:szCs w:val="20"/>
        </w:rPr>
        <w:t>excpetion</w:t>
      </w:r>
      <w:proofErr w:type="spellEnd"/>
      <w:r w:rsidRPr="003E694D">
        <w:rPr>
          <w:rFonts w:ascii="Arial" w:hAnsi="Arial" w:cs="Arial"/>
          <w:szCs w:val="20"/>
        </w:rPr>
        <w:t xml:space="preserve"> (for new use a validation)</w:t>
      </w:r>
      <w:r w:rsidR="009922D8" w:rsidRPr="0003430F">
        <w:rPr>
          <w:rFonts w:ascii="Arial" w:hAnsi="Arial" w:cs="Arial"/>
          <w:szCs w:val="20"/>
        </w:rPr>
        <w:t xml:space="preserve"> </w:t>
      </w:r>
    </w:p>
    <w:permEnd w:id="1953910935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9922D8" w:rsidRPr="00275203" w:rsidRDefault="003E694D" w:rsidP="0003430F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permStart w:id="183052003" w:edGrp="everyone"/>
      <w:r>
        <w:rPr>
          <w:rFonts w:ascii="Arial" w:hAnsi="Arial" w:cs="Arial"/>
          <w:szCs w:val="20"/>
        </w:rPr>
        <w:t>Change Rec Item Rule to use next size available at the corporate level instead of the division level when parsing the existing container size when “No Change” is selected</w:t>
      </w:r>
    </w:p>
    <w:permEnd w:id="18305200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DB384B" w:rsidRDefault="003E694D" w:rsidP="003E694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permStart w:id="1632259599" w:edGrp="everyone"/>
      <w:r>
        <w:rPr>
          <w:rFonts w:ascii="Arial" w:hAnsi="Arial" w:cs="Arial"/>
          <w:szCs w:val="20"/>
        </w:rPr>
        <w:t xml:space="preserve">Change </w:t>
      </w:r>
      <w:r w:rsidRPr="003E694D">
        <w:rPr>
          <w:rFonts w:ascii="Arial" w:hAnsi="Arial" w:cs="Arial"/>
          <w:szCs w:val="20"/>
        </w:rPr>
        <w:t>New Recommendation Rule for Service Change</w:t>
      </w:r>
      <w:r>
        <w:rPr>
          <w:rFonts w:ascii="Arial" w:hAnsi="Arial" w:cs="Arial"/>
          <w:szCs w:val="20"/>
        </w:rPr>
        <w:t xml:space="preserve">, in the section for </w:t>
      </w:r>
      <w:proofErr w:type="spellStart"/>
      <w:r>
        <w:rPr>
          <w:rFonts w:ascii="Arial" w:hAnsi="Arial" w:cs="Arial"/>
          <w:szCs w:val="20"/>
        </w:rPr>
        <w:t>containerSize_sc</w:t>
      </w:r>
      <w:proofErr w:type="spellEnd"/>
      <w:r>
        <w:rPr>
          <w:rFonts w:ascii="Arial" w:hAnsi="Arial" w:cs="Arial"/>
          <w:szCs w:val="20"/>
        </w:rPr>
        <w:t xml:space="preserve"> being ‘No Change’, removing code that finds valid sizes for a division, but instead use a BMQL call to find all possible available sizes, and then use that list to validate the size, moving it to the to the next highest size if </w:t>
      </w:r>
      <w:proofErr w:type="spellStart"/>
      <w:r>
        <w:rPr>
          <w:rFonts w:ascii="Arial" w:hAnsi="Arial" w:cs="Arial"/>
          <w:szCs w:val="20"/>
        </w:rPr>
        <w:t>containerSize_readOnly</w:t>
      </w:r>
      <w:proofErr w:type="spellEnd"/>
      <w:r>
        <w:rPr>
          <w:rFonts w:ascii="Arial" w:hAnsi="Arial" w:cs="Arial"/>
          <w:szCs w:val="20"/>
        </w:rPr>
        <w:t xml:space="preserve"> is not in the list of possible sizes:</w:t>
      </w:r>
    </w:p>
    <w:p w:rsidR="00693C74" w:rsidRPr="00693C74" w:rsidRDefault="00693C74" w:rsidP="00693C74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93C74">
        <w:rPr>
          <w:rFonts w:ascii="Courier New" w:hAnsi="Courier New" w:cs="Courier New"/>
          <w:sz w:val="20"/>
          <w:szCs w:val="20"/>
        </w:rPr>
        <w:t>resultset</w:t>
      </w:r>
      <w:proofErr w:type="spellEnd"/>
      <w:proofErr w:type="gramEnd"/>
      <w:r w:rsidRPr="00693C7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93C74">
        <w:rPr>
          <w:rFonts w:ascii="Courier New" w:hAnsi="Courier New" w:cs="Courier New"/>
          <w:sz w:val="20"/>
          <w:szCs w:val="20"/>
        </w:rPr>
        <w:t>bmql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 xml:space="preserve">("SELECT distinct </w:t>
      </w:r>
      <w:proofErr w:type="spellStart"/>
      <w:r w:rsidRPr="00693C74">
        <w:rPr>
          <w:rFonts w:ascii="Courier New" w:hAnsi="Courier New" w:cs="Courier New"/>
          <w:sz w:val="20"/>
          <w:szCs w:val="20"/>
        </w:rPr>
        <w:t>containerSize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693C74">
        <w:rPr>
          <w:rFonts w:ascii="Courier New" w:hAnsi="Courier New" w:cs="Courier New"/>
          <w:sz w:val="20"/>
          <w:szCs w:val="20"/>
        </w:rPr>
        <w:t>Div_Container_Size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>");</w:t>
      </w:r>
    </w:p>
    <w:p w:rsidR="00693C74" w:rsidRPr="00693C74" w:rsidRDefault="00693C74" w:rsidP="00693C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3C7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3C74">
        <w:rPr>
          <w:rFonts w:ascii="Courier New" w:hAnsi="Courier New" w:cs="Courier New"/>
          <w:sz w:val="20"/>
          <w:szCs w:val="20"/>
        </w:rPr>
        <w:t>sizeArray</w:t>
      </w:r>
      <w:proofErr w:type="spellEnd"/>
      <w:proofErr w:type="gramEnd"/>
      <w:r w:rsidRPr="00693C74">
        <w:rPr>
          <w:rFonts w:ascii="Courier New" w:hAnsi="Courier New" w:cs="Courier New"/>
          <w:sz w:val="20"/>
          <w:szCs w:val="20"/>
        </w:rPr>
        <w:t xml:space="preserve"> = string[];</w:t>
      </w:r>
    </w:p>
    <w:p w:rsidR="00693C74" w:rsidRPr="00693C74" w:rsidRDefault="00693C74" w:rsidP="00693C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3C74">
        <w:rPr>
          <w:rFonts w:ascii="Courier New" w:hAnsi="Courier New" w:cs="Courier New"/>
          <w:sz w:val="20"/>
          <w:szCs w:val="20"/>
        </w:rPr>
        <w:tab/>
      </w:r>
      <w:proofErr w:type="gramStart"/>
      <w:r w:rsidRPr="00693C74">
        <w:rPr>
          <w:rFonts w:ascii="Courier New" w:hAnsi="Courier New" w:cs="Courier New"/>
          <w:sz w:val="20"/>
          <w:szCs w:val="20"/>
        </w:rPr>
        <w:t>for</w:t>
      </w:r>
      <w:proofErr w:type="gramEnd"/>
      <w:r w:rsidRPr="00693C74">
        <w:rPr>
          <w:rFonts w:ascii="Courier New" w:hAnsi="Courier New" w:cs="Courier New"/>
          <w:sz w:val="20"/>
          <w:szCs w:val="20"/>
        </w:rPr>
        <w:t xml:space="preserve"> record in </w:t>
      </w:r>
      <w:proofErr w:type="spellStart"/>
      <w:r w:rsidRPr="00693C74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>{</w:t>
      </w:r>
    </w:p>
    <w:p w:rsidR="00693C74" w:rsidRPr="00693C74" w:rsidRDefault="00693C74" w:rsidP="00693C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3C74">
        <w:rPr>
          <w:rFonts w:ascii="Courier New" w:hAnsi="Courier New" w:cs="Courier New"/>
          <w:sz w:val="20"/>
          <w:szCs w:val="20"/>
        </w:rPr>
        <w:tab/>
      </w:r>
      <w:r w:rsidRPr="00693C74">
        <w:rPr>
          <w:rFonts w:ascii="Courier New" w:hAnsi="Courier New" w:cs="Courier New"/>
          <w:sz w:val="20"/>
          <w:szCs w:val="20"/>
        </w:rPr>
        <w:tab/>
      </w:r>
      <w:proofErr w:type="gramStart"/>
      <w:r w:rsidRPr="00693C74">
        <w:rPr>
          <w:rFonts w:ascii="Courier New" w:hAnsi="Courier New" w:cs="Courier New"/>
          <w:sz w:val="20"/>
          <w:szCs w:val="20"/>
        </w:rPr>
        <w:t>append(</w:t>
      </w:r>
      <w:proofErr w:type="spellStart"/>
      <w:proofErr w:type="gramEnd"/>
      <w:r w:rsidRPr="00693C74">
        <w:rPr>
          <w:rFonts w:ascii="Courier New" w:hAnsi="Courier New" w:cs="Courier New"/>
          <w:sz w:val="20"/>
          <w:szCs w:val="20"/>
        </w:rPr>
        <w:t>sizeArray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>, get(reco</w:t>
      </w:r>
      <w:bookmarkStart w:id="0" w:name="_GoBack"/>
      <w:bookmarkEnd w:id="0"/>
      <w:r w:rsidRPr="00693C74">
        <w:rPr>
          <w:rFonts w:ascii="Courier New" w:hAnsi="Courier New" w:cs="Courier New"/>
          <w:sz w:val="20"/>
          <w:szCs w:val="20"/>
        </w:rPr>
        <w:t>rd, "</w:t>
      </w:r>
      <w:proofErr w:type="spellStart"/>
      <w:r w:rsidRPr="00693C74">
        <w:rPr>
          <w:rFonts w:ascii="Courier New" w:hAnsi="Courier New" w:cs="Courier New"/>
          <w:sz w:val="20"/>
          <w:szCs w:val="20"/>
        </w:rPr>
        <w:t>containerSize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>");</w:t>
      </w:r>
    </w:p>
    <w:p w:rsidR="00693C74" w:rsidRPr="00693C74" w:rsidRDefault="00693C74" w:rsidP="00693C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3C74">
        <w:rPr>
          <w:rFonts w:ascii="Courier New" w:hAnsi="Courier New" w:cs="Courier New"/>
          <w:sz w:val="20"/>
          <w:szCs w:val="20"/>
        </w:rPr>
        <w:tab/>
        <w:t>}</w:t>
      </w:r>
    </w:p>
    <w:p w:rsidR="00693C74" w:rsidRPr="00693C74" w:rsidRDefault="00693C74" w:rsidP="00693C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3C74">
        <w:rPr>
          <w:rFonts w:ascii="Courier New" w:hAnsi="Courier New" w:cs="Courier New"/>
          <w:sz w:val="20"/>
          <w:szCs w:val="20"/>
        </w:rPr>
        <w:tab/>
      </w:r>
      <w:proofErr w:type="gramStart"/>
      <w:r w:rsidRPr="00693C74">
        <w:rPr>
          <w:rFonts w:ascii="Courier New" w:hAnsi="Courier New" w:cs="Courier New"/>
          <w:sz w:val="20"/>
          <w:szCs w:val="20"/>
        </w:rPr>
        <w:t>sort(</w:t>
      </w:r>
      <w:proofErr w:type="spellStart"/>
      <w:proofErr w:type="gramEnd"/>
      <w:r w:rsidRPr="00693C74">
        <w:rPr>
          <w:rFonts w:ascii="Courier New" w:hAnsi="Courier New" w:cs="Courier New"/>
          <w:sz w:val="20"/>
          <w:szCs w:val="20"/>
        </w:rPr>
        <w:t>sizeArray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693C74">
        <w:rPr>
          <w:rFonts w:ascii="Courier New" w:hAnsi="Courier New" w:cs="Courier New"/>
          <w:sz w:val="20"/>
          <w:szCs w:val="20"/>
        </w:rPr>
        <w:t>asc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>","numeric");</w:t>
      </w:r>
    </w:p>
    <w:p w:rsidR="003E694D" w:rsidRPr="00693C74" w:rsidRDefault="00693C74" w:rsidP="00693C7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3C74">
        <w:rPr>
          <w:rFonts w:ascii="Courier New" w:hAnsi="Courier New" w:cs="Courier New"/>
          <w:sz w:val="20"/>
          <w:szCs w:val="20"/>
        </w:rPr>
        <w:tab/>
      </w:r>
      <w:proofErr w:type="gramStart"/>
      <w:r w:rsidRPr="00693C74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693C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3C74">
        <w:rPr>
          <w:rFonts w:ascii="Courier New" w:hAnsi="Courier New" w:cs="Courier New"/>
          <w:sz w:val="20"/>
          <w:szCs w:val="20"/>
        </w:rPr>
        <w:t>sizeArray</w:t>
      </w:r>
      <w:proofErr w:type="spellEnd"/>
      <w:r w:rsidRPr="00693C74">
        <w:rPr>
          <w:rFonts w:ascii="Courier New" w:hAnsi="Courier New" w:cs="Courier New"/>
          <w:sz w:val="20"/>
          <w:szCs w:val="20"/>
        </w:rPr>
        <w:t>;</w:t>
      </w:r>
    </w:p>
    <w:p w:rsidR="00DB384B" w:rsidRPr="0003430F" w:rsidRDefault="00DB384B" w:rsidP="0003430F">
      <w:pPr>
        <w:rPr>
          <w:rFonts w:ascii="Arial" w:hAnsi="Arial" w:cs="Arial"/>
          <w:szCs w:val="20"/>
        </w:rPr>
      </w:pPr>
    </w:p>
    <w:permEnd w:id="1632259599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A85B64" w:rsidRPr="00AD05E5" w:rsidRDefault="00A85B64">
      <w:pPr>
        <w:rPr>
          <w:rFonts w:ascii="Arial" w:hAnsi="Arial" w:cs="Arial"/>
        </w:rPr>
      </w:pPr>
      <w:permStart w:id="589376028" w:edGrp="everyone"/>
    </w:p>
    <w:permEnd w:id="589376028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lastRenderedPageBreak/>
        <w:t>User Guide Changes</w:t>
      </w:r>
    </w:p>
    <w:p w:rsidR="00AD05E5" w:rsidRPr="00AD05E5" w:rsidRDefault="00427D86" w:rsidP="00AD05E5">
      <w:pPr>
        <w:rPr>
          <w:rFonts w:ascii="Arial" w:hAnsi="Arial" w:cs="Arial"/>
        </w:rPr>
      </w:pPr>
      <w:permStart w:id="999642829" w:edGrp="everyone"/>
      <w:r>
        <w:rPr>
          <w:rFonts w:ascii="Arial" w:hAnsi="Arial" w:cs="Arial"/>
        </w:rPr>
        <w:t xml:space="preserve"> </w:t>
      </w:r>
      <w:permEnd w:id="999642829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816" w:rsidRDefault="00865816" w:rsidP="002E71CA">
      <w:pPr>
        <w:spacing w:after="0" w:line="240" w:lineRule="auto"/>
      </w:pPr>
      <w:r>
        <w:separator/>
      </w:r>
    </w:p>
  </w:endnote>
  <w:endnote w:type="continuationSeparator" w:id="0">
    <w:p w:rsidR="00865816" w:rsidRDefault="00865816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Pr="00CA5DDF" w:rsidRDefault="006B1E95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816" w:rsidRDefault="00865816" w:rsidP="002E71CA">
      <w:pPr>
        <w:spacing w:after="0" w:line="240" w:lineRule="auto"/>
      </w:pPr>
      <w:r>
        <w:separator/>
      </w:r>
    </w:p>
  </w:footnote>
  <w:footnote w:type="continuationSeparator" w:id="0">
    <w:p w:rsidR="00865816" w:rsidRDefault="00865816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6B1E95" w:rsidRPr="00935A95" w:rsidTr="009076CC">
      <w:tc>
        <w:tcPr>
          <w:tcW w:w="1818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permStart w:id="925438848" w:edGrp="everyone" w:colFirst="3" w:colLast="3"/>
          <w:permStart w:id="1185242039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6B1E95" w:rsidRPr="00935A95" w:rsidRDefault="006B1E9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6B1E95" w:rsidRPr="00935A95" w:rsidRDefault="006B1E9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135243509" w:edGrp="everyone" w:colFirst="3" w:colLast="3"/>
          <w:permStart w:id="1792411787" w:edGrp="everyone" w:colFirst="1" w:colLast="1"/>
          <w:permEnd w:id="925438848"/>
          <w:permEnd w:id="1185242039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6B1E95" w:rsidRPr="00935A95" w:rsidRDefault="006B1E95" w:rsidP="00427D86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6B1E95" w:rsidRPr="00935A95" w:rsidRDefault="005F4B3A" w:rsidP="005F4B3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GH 79</w:t>
          </w:r>
          <w:r w:rsidR="00275203" w:rsidRPr="0027520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</w:t>
          </w:r>
          <w:r w:rsidR="00275203" w:rsidRPr="00275203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Div_Container_Size</w:t>
          </w:r>
          <w:proofErr w:type="spellEnd"/>
          <w:r>
            <w:rPr>
              <w:rFonts w:ascii="Arial" w:hAnsi="Arial" w:cs="Arial"/>
            </w:rPr>
            <w:t xml:space="preserve"> missing .45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56521915" w:edGrp="everyone" w:colFirst="3" w:colLast="3"/>
          <w:permStart w:id="613378118" w:edGrp="everyone" w:colFirst="1" w:colLast="1"/>
          <w:permEnd w:id="1135243509"/>
          <w:permEnd w:id="1792411787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6B1E95" w:rsidRPr="00935A95" w:rsidRDefault="003E694D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Config</w:t>
              </w:r>
            </w:p>
          </w:tc>
        </w:sdtContent>
      </w:sdt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6B1E95" w:rsidRPr="00935A95" w:rsidRDefault="003E694D" w:rsidP="00117812">
              <w:pPr>
                <w:jc w:val="righ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Config</w:t>
              </w:r>
              <w:proofErr w:type="spellEnd"/>
              <w:r>
                <w:rPr>
                  <w:rFonts w:ascii="Arial" w:hAnsi="Arial" w:cs="Arial"/>
                </w:rPr>
                <w:t xml:space="preserve"> - Rules</w:t>
              </w:r>
            </w:p>
          </w:tc>
        </w:sdtContent>
      </w:sdt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984495622" w:edGrp="everyone" w:colFirst="3" w:colLast="3"/>
          <w:permStart w:id="899438915" w:edGrp="everyone" w:colFirst="1" w:colLast="1"/>
          <w:permEnd w:id="56521915"/>
          <w:permEnd w:id="613378118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411332525" w:edGrp="everyone" w:colFirst="3" w:colLast="3"/>
          <w:permStart w:id="790768783" w:edGrp="everyone" w:colFirst="1" w:colLast="1"/>
          <w:permEnd w:id="984495622"/>
          <w:permEnd w:id="89943891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permEnd w:id="411332525"/>
    <w:permEnd w:id="790768783"/>
  </w:tbl>
  <w:p w:rsidR="006B1E95" w:rsidRPr="00935A95" w:rsidRDefault="006B1E9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0F1"/>
    <w:multiLevelType w:val="hybridMultilevel"/>
    <w:tmpl w:val="CB8654C8"/>
    <w:lvl w:ilvl="0" w:tplc="A0DCC608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2D49F9"/>
    <w:multiLevelType w:val="hybridMultilevel"/>
    <w:tmpl w:val="193A36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891AB0"/>
    <w:multiLevelType w:val="hybridMultilevel"/>
    <w:tmpl w:val="16C031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DE2B02"/>
    <w:multiLevelType w:val="hybridMultilevel"/>
    <w:tmpl w:val="11BE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4071"/>
    <w:multiLevelType w:val="hybridMultilevel"/>
    <w:tmpl w:val="C4C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74AF1"/>
    <w:multiLevelType w:val="hybridMultilevel"/>
    <w:tmpl w:val="63DECE00"/>
    <w:lvl w:ilvl="0" w:tplc="6BF041B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D160D"/>
    <w:multiLevelType w:val="hybridMultilevel"/>
    <w:tmpl w:val="ED4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B433B"/>
    <w:multiLevelType w:val="hybridMultilevel"/>
    <w:tmpl w:val="D7602FAA"/>
    <w:lvl w:ilvl="0" w:tplc="A0DCC60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EF6286"/>
    <w:multiLevelType w:val="hybridMultilevel"/>
    <w:tmpl w:val="FC2A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C02B8"/>
    <w:multiLevelType w:val="hybridMultilevel"/>
    <w:tmpl w:val="D3DE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90C57"/>
    <w:multiLevelType w:val="hybridMultilevel"/>
    <w:tmpl w:val="A44ED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396302"/>
    <w:multiLevelType w:val="hybridMultilevel"/>
    <w:tmpl w:val="4456EAA2"/>
    <w:lvl w:ilvl="0" w:tplc="2DF0B2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C7497"/>
    <w:multiLevelType w:val="hybridMultilevel"/>
    <w:tmpl w:val="346A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5935C8"/>
    <w:multiLevelType w:val="hybridMultilevel"/>
    <w:tmpl w:val="EB32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21C9C"/>
    <w:multiLevelType w:val="hybridMultilevel"/>
    <w:tmpl w:val="B2607974"/>
    <w:lvl w:ilvl="0" w:tplc="D5BAFDF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80046F"/>
    <w:multiLevelType w:val="hybridMultilevel"/>
    <w:tmpl w:val="8E12AE32"/>
    <w:lvl w:ilvl="0" w:tplc="F9583D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D56885"/>
    <w:multiLevelType w:val="hybridMultilevel"/>
    <w:tmpl w:val="2D2A1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23"/>
  </w:num>
  <w:num w:numId="5">
    <w:abstractNumId w:val="22"/>
  </w:num>
  <w:num w:numId="6">
    <w:abstractNumId w:val="14"/>
  </w:num>
  <w:num w:numId="7">
    <w:abstractNumId w:val="8"/>
  </w:num>
  <w:num w:numId="8">
    <w:abstractNumId w:val="21"/>
  </w:num>
  <w:num w:numId="9">
    <w:abstractNumId w:val="4"/>
  </w:num>
  <w:num w:numId="10">
    <w:abstractNumId w:val="6"/>
  </w:num>
  <w:num w:numId="11">
    <w:abstractNumId w:val="10"/>
  </w:num>
  <w:num w:numId="12">
    <w:abstractNumId w:val="24"/>
  </w:num>
  <w:num w:numId="13">
    <w:abstractNumId w:val="17"/>
  </w:num>
  <w:num w:numId="14">
    <w:abstractNumId w:val="20"/>
  </w:num>
  <w:num w:numId="15">
    <w:abstractNumId w:val="19"/>
  </w:num>
  <w:num w:numId="16">
    <w:abstractNumId w:val="13"/>
  </w:num>
  <w:num w:numId="17">
    <w:abstractNumId w:val="0"/>
  </w:num>
  <w:num w:numId="18">
    <w:abstractNumId w:val="12"/>
  </w:num>
  <w:num w:numId="19">
    <w:abstractNumId w:val="25"/>
  </w:num>
  <w:num w:numId="20">
    <w:abstractNumId w:val="9"/>
  </w:num>
  <w:num w:numId="21">
    <w:abstractNumId w:val="3"/>
  </w:num>
  <w:num w:numId="22">
    <w:abstractNumId w:val="15"/>
  </w:num>
  <w:num w:numId="23">
    <w:abstractNumId w:val="11"/>
  </w:num>
  <w:num w:numId="24">
    <w:abstractNumId w:val="2"/>
  </w:num>
  <w:num w:numId="25">
    <w:abstractNumId w:val="1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3441"/>
    <w:rsid w:val="000055F9"/>
    <w:rsid w:val="0002266C"/>
    <w:rsid w:val="0003430F"/>
    <w:rsid w:val="00054861"/>
    <w:rsid w:val="0009184A"/>
    <w:rsid w:val="00092736"/>
    <w:rsid w:val="00095868"/>
    <w:rsid w:val="000969F6"/>
    <w:rsid w:val="000B12E7"/>
    <w:rsid w:val="000C0926"/>
    <w:rsid w:val="000C2D66"/>
    <w:rsid w:val="000D5833"/>
    <w:rsid w:val="000E7478"/>
    <w:rsid w:val="000F11D6"/>
    <w:rsid w:val="000F1911"/>
    <w:rsid w:val="000F3BFD"/>
    <w:rsid w:val="00117812"/>
    <w:rsid w:val="0012213A"/>
    <w:rsid w:val="00134D88"/>
    <w:rsid w:val="00141A08"/>
    <w:rsid w:val="001708CB"/>
    <w:rsid w:val="0018081F"/>
    <w:rsid w:val="001A4FEB"/>
    <w:rsid w:val="001C38B7"/>
    <w:rsid w:val="001C6451"/>
    <w:rsid w:val="001E2DEA"/>
    <w:rsid w:val="001E5203"/>
    <w:rsid w:val="0020200D"/>
    <w:rsid w:val="0022532F"/>
    <w:rsid w:val="0022660A"/>
    <w:rsid w:val="00236F57"/>
    <w:rsid w:val="002715BC"/>
    <w:rsid w:val="00271DE3"/>
    <w:rsid w:val="00275203"/>
    <w:rsid w:val="00291201"/>
    <w:rsid w:val="0029373C"/>
    <w:rsid w:val="00297D97"/>
    <w:rsid w:val="002A541D"/>
    <w:rsid w:val="002B0759"/>
    <w:rsid w:val="002B733E"/>
    <w:rsid w:val="002E07CA"/>
    <w:rsid w:val="002E5285"/>
    <w:rsid w:val="002E71CA"/>
    <w:rsid w:val="002F094F"/>
    <w:rsid w:val="002F6C36"/>
    <w:rsid w:val="00303732"/>
    <w:rsid w:val="00324C57"/>
    <w:rsid w:val="0036710C"/>
    <w:rsid w:val="00382A2E"/>
    <w:rsid w:val="003B7294"/>
    <w:rsid w:val="003E4F09"/>
    <w:rsid w:val="003E694D"/>
    <w:rsid w:val="00410F3C"/>
    <w:rsid w:val="00413C40"/>
    <w:rsid w:val="004174DE"/>
    <w:rsid w:val="00427D86"/>
    <w:rsid w:val="00435402"/>
    <w:rsid w:val="00442C4A"/>
    <w:rsid w:val="00444317"/>
    <w:rsid w:val="00467938"/>
    <w:rsid w:val="00482890"/>
    <w:rsid w:val="004A596F"/>
    <w:rsid w:val="004A7AA5"/>
    <w:rsid w:val="004B1741"/>
    <w:rsid w:val="004C0810"/>
    <w:rsid w:val="004E0D68"/>
    <w:rsid w:val="004E0F40"/>
    <w:rsid w:val="004F0B75"/>
    <w:rsid w:val="004F1713"/>
    <w:rsid w:val="004F31B0"/>
    <w:rsid w:val="00507AEE"/>
    <w:rsid w:val="00532DD0"/>
    <w:rsid w:val="005376F6"/>
    <w:rsid w:val="005458E8"/>
    <w:rsid w:val="00563B3A"/>
    <w:rsid w:val="005877C6"/>
    <w:rsid w:val="005905D9"/>
    <w:rsid w:val="005912E2"/>
    <w:rsid w:val="005917FC"/>
    <w:rsid w:val="005A18D9"/>
    <w:rsid w:val="005A25EB"/>
    <w:rsid w:val="005A34DF"/>
    <w:rsid w:val="005A4680"/>
    <w:rsid w:val="005A7D28"/>
    <w:rsid w:val="005D15DB"/>
    <w:rsid w:val="005F4B3A"/>
    <w:rsid w:val="00604678"/>
    <w:rsid w:val="006200AA"/>
    <w:rsid w:val="00631454"/>
    <w:rsid w:val="00642726"/>
    <w:rsid w:val="00653020"/>
    <w:rsid w:val="00660010"/>
    <w:rsid w:val="00670459"/>
    <w:rsid w:val="006819FE"/>
    <w:rsid w:val="00693C74"/>
    <w:rsid w:val="00696FF6"/>
    <w:rsid w:val="006B1E95"/>
    <w:rsid w:val="006B523D"/>
    <w:rsid w:val="006C672D"/>
    <w:rsid w:val="006D0770"/>
    <w:rsid w:val="006E3B0D"/>
    <w:rsid w:val="007114B3"/>
    <w:rsid w:val="00731A01"/>
    <w:rsid w:val="007547E0"/>
    <w:rsid w:val="007574C6"/>
    <w:rsid w:val="00757915"/>
    <w:rsid w:val="00761403"/>
    <w:rsid w:val="00763AF5"/>
    <w:rsid w:val="007807F9"/>
    <w:rsid w:val="00782F4B"/>
    <w:rsid w:val="007937FE"/>
    <w:rsid w:val="007B37AF"/>
    <w:rsid w:val="007C53B3"/>
    <w:rsid w:val="007D2756"/>
    <w:rsid w:val="007D6EDD"/>
    <w:rsid w:val="007E6810"/>
    <w:rsid w:val="007F1874"/>
    <w:rsid w:val="008108B1"/>
    <w:rsid w:val="00844AF0"/>
    <w:rsid w:val="00845272"/>
    <w:rsid w:val="00865816"/>
    <w:rsid w:val="00866700"/>
    <w:rsid w:val="008946D8"/>
    <w:rsid w:val="008B0454"/>
    <w:rsid w:val="008B3C93"/>
    <w:rsid w:val="008D2370"/>
    <w:rsid w:val="008D4F1C"/>
    <w:rsid w:val="008E3B6D"/>
    <w:rsid w:val="00906BAD"/>
    <w:rsid w:val="009076CC"/>
    <w:rsid w:val="00912681"/>
    <w:rsid w:val="00922AEF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22D8"/>
    <w:rsid w:val="00993A28"/>
    <w:rsid w:val="009A5EE8"/>
    <w:rsid w:val="009B0686"/>
    <w:rsid w:val="009B7DCF"/>
    <w:rsid w:val="009C4470"/>
    <w:rsid w:val="009D6B02"/>
    <w:rsid w:val="009E5F74"/>
    <w:rsid w:val="00A16507"/>
    <w:rsid w:val="00A16702"/>
    <w:rsid w:val="00A248B3"/>
    <w:rsid w:val="00A26F30"/>
    <w:rsid w:val="00A36805"/>
    <w:rsid w:val="00A4009C"/>
    <w:rsid w:val="00A57427"/>
    <w:rsid w:val="00A66CBD"/>
    <w:rsid w:val="00A72C77"/>
    <w:rsid w:val="00A85B64"/>
    <w:rsid w:val="00A91355"/>
    <w:rsid w:val="00A91F85"/>
    <w:rsid w:val="00A93169"/>
    <w:rsid w:val="00AB6C3F"/>
    <w:rsid w:val="00AC57C0"/>
    <w:rsid w:val="00AC6D0A"/>
    <w:rsid w:val="00AD01F0"/>
    <w:rsid w:val="00AD05E5"/>
    <w:rsid w:val="00AE4E7A"/>
    <w:rsid w:val="00AE5F9E"/>
    <w:rsid w:val="00AF7FF8"/>
    <w:rsid w:val="00B02D2B"/>
    <w:rsid w:val="00B2046B"/>
    <w:rsid w:val="00B37098"/>
    <w:rsid w:val="00B5208C"/>
    <w:rsid w:val="00B66CDA"/>
    <w:rsid w:val="00B76072"/>
    <w:rsid w:val="00B8530A"/>
    <w:rsid w:val="00B912EA"/>
    <w:rsid w:val="00BA7AEF"/>
    <w:rsid w:val="00BC6C07"/>
    <w:rsid w:val="00BD5B82"/>
    <w:rsid w:val="00C0463C"/>
    <w:rsid w:val="00C43235"/>
    <w:rsid w:val="00C474AE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280C"/>
    <w:rsid w:val="00D37CA3"/>
    <w:rsid w:val="00D50F41"/>
    <w:rsid w:val="00D53139"/>
    <w:rsid w:val="00D70419"/>
    <w:rsid w:val="00D901AA"/>
    <w:rsid w:val="00D96C0F"/>
    <w:rsid w:val="00DB2219"/>
    <w:rsid w:val="00DB384B"/>
    <w:rsid w:val="00DB6A89"/>
    <w:rsid w:val="00DD1F9F"/>
    <w:rsid w:val="00DD2FFC"/>
    <w:rsid w:val="00DE5CB4"/>
    <w:rsid w:val="00DF0194"/>
    <w:rsid w:val="00DF15DF"/>
    <w:rsid w:val="00DF3629"/>
    <w:rsid w:val="00E1124F"/>
    <w:rsid w:val="00E31A87"/>
    <w:rsid w:val="00E43AA5"/>
    <w:rsid w:val="00E467E6"/>
    <w:rsid w:val="00E53EF2"/>
    <w:rsid w:val="00E71B49"/>
    <w:rsid w:val="00E92D54"/>
    <w:rsid w:val="00EA2388"/>
    <w:rsid w:val="00EA3F68"/>
    <w:rsid w:val="00EB2836"/>
    <w:rsid w:val="00EC2D9F"/>
    <w:rsid w:val="00EF3B37"/>
    <w:rsid w:val="00EF4A69"/>
    <w:rsid w:val="00F066EA"/>
    <w:rsid w:val="00F658E4"/>
    <w:rsid w:val="00F73D3C"/>
    <w:rsid w:val="00F878C2"/>
    <w:rsid w:val="00FA389E"/>
    <w:rsid w:val="00FA548B"/>
    <w:rsid w:val="00FA66A1"/>
    <w:rsid w:val="00FC0EF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3C79D-DAC4-4C4A-A95D-30004F5C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0</TotalTime>
  <Pages>2</Pages>
  <Words>188</Words>
  <Characters>1077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felberg</dc:creator>
  <cp:lastModifiedBy>Aaron Quintanilla</cp:lastModifiedBy>
  <cp:revision>2</cp:revision>
  <dcterms:created xsi:type="dcterms:W3CDTF">2014-12-09T20:53:00Z</dcterms:created>
  <dcterms:modified xsi:type="dcterms:W3CDTF">2014-12-09T20:53:00Z</dcterms:modified>
</cp:coreProperties>
</file>