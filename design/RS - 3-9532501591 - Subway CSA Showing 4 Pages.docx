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DC210D" w:rsidP="008B3C93">
      <w:pPr>
        <w:rPr>
          <w:rFonts w:ascii="Arial" w:hAnsi="Arial" w:cs="Arial"/>
        </w:rPr>
      </w:pPr>
      <w:permStart w:id="431830606" w:edGrp="everyone"/>
      <w:r w:rsidRPr="00DC210D">
        <w:rPr>
          <w:rFonts w:ascii="Arial" w:hAnsi="Arial" w:cs="Arial"/>
        </w:rPr>
        <w:t>Subway CSA should not have black pages</w:t>
      </w:r>
      <w:r>
        <w:rPr>
          <w:rFonts w:ascii="Arial" w:hAnsi="Arial" w:cs="Arial"/>
        </w:rPr>
        <w:t>, it looks unprofessional.</w:t>
      </w:r>
    </w:p>
    <w:permEnd w:id="431830606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Pr="004774A1" w:rsidRDefault="004774A1" w:rsidP="004774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1455365477" w:edGrp="everyone"/>
      <w:r w:rsidRPr="004774A1">
        <w:rPr>
          <w:rFonts w:ascii="Arial" w:hAnsi="Arial" w:cs="Arial"/>
        </w:rPr>
        <w:t xml:space="preserve">Quote # </w:t>
      </w:r>
      <w:r w:rsidRPr="004774A1">
        <w:rPr>
          <w:rFonts w:ascii="Arial" w:eastAsia="ArialUnicodeMS" w:hAnsi="Arial" w:cs="Arial"/>
        </w:rPr>
        <w:t xml:space="preserve">A149011, Account </w:t>
      </w:r>
      <w:r w:rsidRPr="004774A1">
        <w:rPr>
          <w:rFonts w:ascii="Arial" w:eastAsia="ArialUnicodeMS" w:hAnsi="Arial" w:cs="Arial"/>
        </w:rPr>
        <w:t>853-3528075</w:t>
      </w:r>
    </w:p>
    <w:p w:rsidR="004774A1" w:rsidRDefault="004774A1" w:rsidP="004774A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CF557E" wp14:editId="2B0F884F">
            <wp:extent cx="36480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1" w:rsidRDefault="00A65E11" w:rsidP="004774A1">
      <w:pPr>
        <w:rPr>
          <w:rFonts w:ascii="Arial" w:hAnsi="Arial" w:cs="Arial"/>
        </w:rPr>
      </w:pPr>
    </w:p>
    <w:p w:rsidR="00A65E11" w:rsidRPr="00A65E11" w:rsidRDefault="00A65E11" w:rsidP="00A65E1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in 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, see quote </w:t>
      </w:r>
      <w:r w:rsidRPr="00A65E11">
        <w:rPr>
          <w:rFonts w:ascii="Arial" w:hAnsi="Arial" w:cs="Arial"/>
        </w:rPr>
        <w:t>A147510</w:t>
      </w:r>
    </w:p>
    <w:permEnd w:id="145536547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Pr="00AD05E5" w:rsidRDefault="00A65E11" w:rsidP="008B3C93">
      <w:pPr>
        <w:rPr>
          <w:rFonts w:ascii="Arial" w:hAnsi="Arial" w:cs="Arial"/>
          <w:szCs w:val="20"/>
        </w:rPr>
      </w:pPr>
      <w:permStart w:id="1581261658" w:edGrp="everyone"/>
      <w:proofErr w:type="gramStart"/>
      <w:r>
        <w:rPr>
          <w:rFonts w:ascii="Arial" w:hAnsi="Arial" w:cs="Arial"/>
          <w:szCs w:val="20"/>
        </w:rPr>
        <w:t>Resolved by previous CSA projects.</w:t>
      </w:r>
      <w:proofErr w:type="gramEnd"/>
      <w:r>
        <w:rPr>
          <w:rFonts w:ascii="Arial" w:hAnsi="Arial" w:cs="Arial"/>
          <w:szCs w:val="20"/>
        </w:rPr>
        <w:t xml:space="preserve">  For TCs 14, the spaces were removed between paragraphs.</w:t>
      </w:r>
      <w:bookmarkStart w:id="0" w:name="_GoBack"/>
      <w:bookmarkEnd w:id="0"/>
    </w:p>
    <w:permEnd w:id="1581261658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A65E11">
      <w:pPr>
        <w:rPr>
          <w:rFonts w:ascii="Arial" w:hAnsi="Arial" w:cs="Arial"/>
        </w:rPr>
      </w:pPr>
      <w:permStart w:id="1988758851" w:edGrp="everyone"/>
      <w:proofErr w:type="gramStart"/>
      <w:r>
        <w:rPr>
          <w:rFonts w:ascii="Arial" w:hAnsi="Arial" w:cs="Arial"/>
        </w:rPr>
        <w:t>None.</w:t>
      </w:r>
      <w:proofErr w:type="gramEnd"/>
    </w:p>
    <w:permEnd w:id="1988758851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65E11" w:rsidP="00AD05E5">
      <w:pPr>
        <w:rPr>
          <w:rFonts w:ascii="Arial" w:hAnsi="Arial" w:cs="Arial"/>
        </w:rPr>
      </w:pPr>
      <w:permStart w:id="2002870277" w:edGrp="everyone"/>
      <w:proofErr w:type="gramStart"/>
      <w:r>
        <w:rPr>
          <w:rFonts w:ascii="Arial" w:hAnsi="Arial" w:cs="Arial"/>
        </w:rPr>
        <w:t>None.</w:t>
      </w:r>
      <w:proofErr w:type="gramEnd"/>
    </w:p>
    <w:permEnd w:id="2002870277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5F2" w:rsidRDefault="007325F2" w:rsidP="002E71CA">
      <w:pPr>
        <w:spacing w:after="0" w:line="240" w:lineRule="auto"/>
      </w:pPr>
      <w:r>
        <w:separator/>
      </w:r>
    </w:p>
  </w:endnote>
  <w:endnote w:type="continuationSeparator" w:id="0">
    <w:p w:rsidR="007325F2" w:rsidRDefault="007325F2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5F2" w:rsidRDefault="007325F2" w:rsidP="002E71CA">
      <w:pPr>
        <w:spacing w:after="0" w:line="240" w:lineRule="auto"/>
      </w:pPr>
      <w:r>
        <w:separator/>
      </w:r>
    </w:p>
  </w:footnote>
  <w:footnote w:type="continuationSeparator" w:id="0">
    <w:p w:rsidR="007325F2" w:rsidRDefault="007325F2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409750355" w:edGrp="everyone" w:colFirst="3" w:colLast="3"/>
          <w:permStart w:id="1487557135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DC210D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DC210D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885207998" w:edGrp="everyone" w:colFirst="3" w:colLast="3"/>
          <w:permStart w:id="873093116" w:edGrp="everyone" w:colFirst="1" w:colLast="1"/>
          <w:permEnd w:id="1409750355"/>
          <w:permEnd w:id="1487557135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DC210D" w:rsidP="0036710C">
          <w:pPr>
            <w:jc w:val="right"/>
            <w:rPr>
              <w:rFonts w:ascii="Arial" w:hAnsi="Arial" w:cs="Arial"/>
            </w:rPr>
          </w:pPr>
          <w:r w:rsidRPr="00DC210D">
            <w:rPr>
              <w:rFonts w:ascii="Arial" w:hAnsi="Arial" w:cs="Arial"/>
            </w:rPr>
            <w:t>3-9532501591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DC210D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Subway CSA showing 4 pages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952775100" w:edGrp="everyone" w:colFirst="3" w:colLast="3"/>
          <w:permStart w:id="833640374" w:edGrp="everyone" w:colFirst="1" w:colLast="1"/>
          <w:permEnd w:id="885207998"/>
          <w:permEnd w:id="873093116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DC210D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Documents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DC210D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Documents - Doc Engine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763848221" w:edGrp="everyone" w:colFirst="3" w:colLast="3"/>
          <w:permStart w:id="2116246176" w:edGrp="everyone" w:colFirst="1" w:colLast="1"/>
          <w:permEnd w:id="952775100"/>
          <w:permEnd w:id="833640374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854483912" w:edGrp="everyone" w:colFirst="3" w:colLast="3"/>
          <w:permStart w:id="1232210011" w:edGrp="everyone" w:colFirst="1" w:colLast="1"/>
          <w:permEnd w:id="763848221"/>
          <w:permEnd w:id="2116246176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854483912"/>
    <w:permEnd w:id="1232210011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15483"/>
    <w:multiLevelType w:val="hybridMultilevel"/>
    <w:tmpl w:val="EDC2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0D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774A1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325F2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36805"/>
    <w:rsid w:val="00A4009C"/>
    <w:rsid w:val="00A65E11"/>
    <w:rsid w:val="00A66CBD"/>
    <w:rsid w:val="00A72C77"/>
    <w:rsid w:val="00A91355"/>
    <w:rsid w:val="00A93169"/>
    <w:rsid w:val="00AB6C3F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C210D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8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00E0D-1B98-48FB-8330-2423581C30F1}"/>
</file>

<file path=customXml/itemProps2.xml><?xml version="1.0" encoding="utf-8"?>
<ds:datastoreItem xmlns:ds="http://schemas.openxmlformats.org/officeDocument/2006/customXml" ds:itemID="{43F49535-3B51-4D53-AB44-42904C8F9DBA}"/>
</file>

<file path=customXml/itemProps3.xml><?xml version="1.0" encoding="utf-8"?>
<ds:datastoreItem xmlns:ds="http://schemas.openxmlformats.org/officeDocument/2006/customXml" ds:itemID="{118954A1-4E6A-41D8-9CD9-270F26197572}"/>
</file>

<file path=customXml/itemProps4.xml><?xml version="1.0" encoding="utf-8"?>
<ds:datastoreItem xmlns:ds="http://schemas.openxmlformats.org/officeDocument/2006/customXml" ds:itemID="{3EB9FF06-4C2C-4B4D-A365-186DC6E9A1C1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Template-8.dotx</Template>
  <TotalTime>124</TotalTime>
  <Pages>1</Pages>
  <Words>48</Words>
  <Characters>279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2014-08-27T16:56:00Z</dcterms:created>
  <dcterms:modified xsi:type="dcterms:W3CDTF">2014-08-27T19:00:00Z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