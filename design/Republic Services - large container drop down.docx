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A7731D" w:rsidRPr="00AD05E5" w:rsidRDefault="00086E34" w:rsidP="00A7731D">
      <w:pPr>
        <w:rPr>
          <w:rFonts w:ascii="Arial" w:hAnsi="Arial" w:cs="Arial"/>
        </w:rPr>
      </w:pPr>
      <w:permStart w:id="891497332" w:edGrp="everyone"/>
      <w:r>
        <w:rPr>
          <w:rFonts w:ascii="Arial" w:hAnsi="Arial" w:cs="Arial"/>
        </w:rPr>
        <w:t>The dynamic dropdown menu shows the industrial container when both small and large container is added to the quote. This should not happen.</w:t>
      </w:r>
    </w:p>
    <w:permEnd w:id="891497332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EB5712" w:rsidRPr="0081396C" w:rsidRDefault="00EB5712" w:rsidP="009D51DA">
      <w:pPr>
        <w:rPr>
          <w:rFonts w:ascii="Arial" w:hAnsi="Arial" w:cs="Arial"/>
        </w:rPr>
      </w:pPr>
      <w:permStart w:id="737300579" w:edGrp="everyone"/>
      <w:r>
        <w:rPr>
          <w:rFonts w:ascii="Arial" w:hAnsi="Arial" w:cs="Arial"/>
        </w:rPr>
        <w:t>At</w:t>
      </w:r>
      <w:r w:rsidR="00086E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Available Containers (</w:t>
      </w:r>
      <w:proofErr w:type="spellStart"/>
      <w:r>
        <w:rPr>
          <w:rFonts w:ascii="Arial" w:hAnsi="Arial" w:cs="Arial"/>
        </w:rPr>
        <w:t>selectAvailableContainers</w:t>
      </w:r>
      <w:r w:rsidR="00225417">
        <w:rPr>
          <w:rFonts w:ascii="Arial" w:hAnsi="Arial" w:cs="Arial"/>
        </w:rPr>
        <w:t>_quote</w:t>
      </w:r>
      <w:proofErr w:type="spellEnd"/>
      <w:r w:rsidR="00225417">
        <w:rPr>
          <w:rFonts w:ascii="Arial" w:hAnsi="Arial" w:cs="Arial"/>
        </w:rPr>
        <w:t>) attribute in commerce, e</w:t>
      </w:r>
      <w:r>
        <w:rPr>
          <w:rFonts w:ascii="Arial" w:hAnsi="Arial" w:cs="Arial"/>
        </w:rPr>
        <w:t>dit the dynamic dropdown logic to neglect large (industrial) containers</w:t>
      </w:r>
      <w:r w:rsidR="00AC7C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ermEnd w:id="737300579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EB5712" w:rsidRDefault="00225417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472460224" w:edGrp="everyone"/>
      <w:r>
        <w:rPr>
          <w:rFonts w:ascii="Arial" w:hAnsi="Arial" w:cs="Arial"/>
        </w:rPr>
        <w:t xml:space="preserve">Edit </w:t>
      </w:r>
      <w:proofErr w:type="spellStart"/>
      <w:r>
        <w:rPr>
          <w:rFonts w:ascii="Arial" w:hAnsi="Arial" w:cs="Arial"/>
        </w:rPr>
        <w:t>selectAvailableContainers_quote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  <w:szCs w:val="20"/>
        </w:rPr>
        <w:t xml:space="preserve"> </w:t>
      </w:r>
      <w:r w:rsidR="00EB5712">
        <w:rPr>
          <w:rFonts w:ascii="Arial" w:hAnsi="Arial" w:cs="Arial"/>
          <w:szCs w:val="20"/>
        </w:rPr>
        <w:t>Default Function</w:t>
      </w:r>
    </w:p>
    <w:p w:rsidR="00EB5712" w:rsidRDefault="00EB5712" w:rsidP="00225417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Locate part of code where large containers are added to the dropdown list (line 80)</w:t>
      </w:r>
    </w:p>
    <w:p w:rsidR="00EB5712" w:rsidRDefault="00EB5712" w:rsidP="00225417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Comment out the logic and replace</w:t>
      </w:r>
      <w:r w:rsidR="00225417">
        <w:rPr>
          <w:rFonts w:ascii="Arial" w:hAnsi="Arial" w:cs="Arial"/>
          <w:szCs w:val="20"/>
        </w:rPr>
        <w:t xml:space="preserve"> with “continue”. So the loop will</w:t>
      </w:r>
      <w:r>
        <w:rPr>
          <w:rFonts w:ascii="Arial" w:hAnsi="Arial" w:cs="Arial"/>
          <w:szCs w:val="20"/>
        </w:rPr>
        <w:t xml:space="preserve"> skip large container</w:t>
      </w:r>
      <w:r w:rsidR="00225417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and proceed to the next item.</w:t>
      </w:r>
    </w:p>
    <w:p w:rsidR="00225417" w:rsidRDefault="00EB5712" w:rsidP="00EB571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</w:t>
      </w:r>
      <w:r w:rsidR="00225417">
        <w:rPr>
          <w:rFonts w:ascii="Arial" w:hAnsi="Arial" w:cs="Arial"/>
          <w:szCs w:val="20"/>
        </w:rPr>
        <w:t xml:space="preserve"> the new default function</w:t>
      </w:r>
      <w:r>
        <w:rPr>
          <w:rFonts w:ascii="Arial" w:hAnsi="Arial" w:cs="Arial"/>
          <w:szCs w:val="20"/>
        </w:rPr>
        <w:t>.</w:t>
      </w:r>
    </w:p>
    <w:p w:rsidR="00225417" w:rsidRDefault="00225417" w:rsidP="00EB571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the attribute.</w:t>
      </w:r>
    </w:p>
    <w:p w:rsidR="00EB5712" w:rsidRDefault="00EB5712" w:rsidP="00EB571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</w:t>
      </w:r>
      <w:r w:rsidR="00225417">
        <w:rPr>
          <w:rFonts w:ascii="Arial" w:hAnsi="Arial" w:cs="Arial"/>
          <w:szCs w:val="20"/>
        </w:rPr>
        <w:t xml:space="preserve"> Commerce</w:t>
      </w:r>
    </w:p>
    <w:p w:rsidR="00225417" w:rsidRDefault="00225417" w:rsidP="00EB571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</w:t>
      </w:r>
    </w:p>
    <w:permEnd w:id="47246022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865725" w:rsidRDefault="00225417" w:rsidP="007F3A5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ermStart w:id="394268729" w:edGrp="everyone"/>
      <w:r>
        <w:rPr>
          <w:rFonts w:ascii="Arial" w:hAnsi="Arial" w:cs="Arial"/>
        </w:rPr>
        <w:t>Please see build plan.</w:t>
      </w:r>
    </w:p>
    <w:permEnd w:id="394268729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225417" w:rsidP="00AD05E5">
      <w:pPr>
        <w:rPr>
          <w:rFonts w:ascii="Arial" w:hAnsi="Arial" w:cs="Arial"/>
        </w:rPr>
      </w:pPr>
      <w:permStart w:id="1125791932" w:edGrp="everyone"/>
      <w:r>
        <w:rPr>
          <w:rFonts w:ascii="Arial" w:hAnsi="Arial" w:cs="Arial"/>
        </w:rPr>
        <w:t xml:space="preserve">Industrial (large) containers will not show up on the available containers drop down list on the Pricing Page. </w:t>
      </w:r>
      <w:bookmarkStart w:id="0" w:name="_GoBack"/>
      <w:bookmarkEnd w:id="0"/>
    </w:p>
    <w:permEnd w:id="1125791932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F1" w:rsidRDefault="005C1CF1" w:rsidP="002E71CA">
      <w:pPr>
        <w:spacing w:after="0" w:line="240" w:lineRule="auto"/>
      </w:pPr>
      <w:r>
        <w:separator/>
      </w:r>
    </w:p>
  </w:endnote>
  <w:endnote w:type="continuationSeparator" w:id="0">
    <w:p w:rsidR="005C1CF1" w:rsidRDefault="005C1CF1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F1" w:rsidRDefault="005C1CF1" w:rsidP="002E71CA">
      <w:pPr>
        <w:spacing w:after="0" w:line="240" w:lineRule="auto"/>
      </w:pPr>
      <w:r>
        <w:separator/>
      </w:r>
    </w:p>
  </w:footnote>
  <w:footnote w:type="continuationSeparator" w:id="0">
    <w:p w:rsidR="005C1CF1" w:rsidRDefault="005C1CF1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303054551" w:edGrp="everyone" w:colFirst="3" w:colLast="3"/>
          <w:permStart w:id="18601686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7547E0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>Andrew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395489081" w:edGrp="everyone" w:colFirst="3" w:colLast="3"/>
          <w:permStart w:id="1832267251" w:edGrp="everyone" w:colFirst="1" w:colLast="1"/>
          <w:permEnd w:id="1303054551"/>
          <w:permEnd w:id="18601686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EB5712" w:rsidP="00865725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505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EB5712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Large Container on dropdown list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692600702" w:edGrp="everyone" w:colFirst="3" w:colLast="3"/>
          <w:permStart w:id="392828992" w:edGrp="everyone" w:colFirst="1" w:colLast="1"/>
          <w:permEnd w:id="1395489081"/>
          <w:permEnd w:id="1832267251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98321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86572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2055828310" w:edGrp="everyone" w:colFirst="3" w:colLast="3"/>
          <w:permStart w:id="885863398" w:edGrp="everyone" w:colFirst="1" w:colLast="1"/>
          <w:permEnd w:id="1692600702"/>
          <w:permEnd w:id="392828992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902714611" w:edGrp="everyone" w:colFirst="3" w:colLast="3"/>
          <w:permStart w:id="1363103877" w:edGrp="everyone" w:colFirst="1" w:colLast="1"/>
          <w:permEnd w:id="2055828310"/>
          <w:permEnd w:id="885863398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902714611"/>
    <w:permEnd w:id="1363103877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83DFB"/>
    <w:multiLevelType w:val="hybridMultilevel"/>
    <w:tmpl w:val="B38ECFBA"/>
    <w:lvl w:ilvl="0" w:tplc="72882EB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86E34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5417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0B75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5C1CF1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547E0"/>
    <w:rsid w:val="007807F9"/>
    <w:rsid w:val="007914EF"/>
    <w:rsid w:val="007937FE"/>
    <w:rsid w:val="007D2756"/>
    <w:rsid w:val="007D33A0"/>
    <w:rsid w:val="007D6EDD"/>
    <w:rsid w:val="007E6810"/>
    <w:rsid w:val="007F1874"/>
    <w:rsid w:val="007F3A5B"/>
    <w:rsid w:val="008108B1"/>
    <w:rsid w:val="00844AF0"/>
    <w:rsid w:val="00865725"/>
    <w:rsid w:val="00870F5E"/>
    <w:rsid w:val="008A09E1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83215"/>
    <w:rsid w:val="00993A28"/>
    <w:rsid w:val="009D51DA"/>
    <w:rsid w:val="00A16507"/>
    <w:rsid w:val="00A16702"/>
    <w:rsid w:val="00A248B3"/>
    <w:rsid w:val="00A26F30"/>
    <w:rsid w:val="00A36805"/>
    <w:rsid w:val="00A4009C"/>
    <w:rsid w:val="00A66CBD"/>
    <w:rsid w:val="00A72C77"/>
    <w:rsid w:val="00A7731D"/>
    <w:rsid w:val="00A91355"/>
    <w:rsid w:val="00A93169"/>
    <w:rsid w:val="00AB6C3F"/>
    <w:rsid w:val="00AC6D0A"/>
    <w:rsid w:val="00AC7C89"/>
    <w:rsid w:val="00AD05E5"/>
    <w:rsid w:val="00AE5F9E"/>
    <w:rsid w:val="00AF4D7E"/>
    <w:rsid w:val="00AF7FF8"/>
    <w:rsid w:val="00B2046B"/>
    <w:rsid w:val="00B5208C"/>
    <w:rsid w:val="00B66CDA"/>
    <w:rsid w:val="00B76072"/>
    <w:rsid w:val="00B9201C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CE6BEE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06C26"/>
    <w:rsid w:val="00E175F1"/>
    <w:rsid w:val="00E31A87"/>
    <w:rsid w:val="00E53EF2"/>
    <w:rsid w:val="00E71B49"/>
    <w:rsid w:val="00E976BD"/>
    <w:rsid w:val="00EA2388"/>
    <w:rsid w:val="00EA3F68"/>
    <w:rsid w:val="00EB5712"/>
    <w:rsid w:val="00EC2D9F"/>
    <w:rsid w:val="00F066EA"/>
    <w:rsid w:val="00F73D3C"/>
    <w:rsid w:val="00F8795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849CF-3FC1-4AF5-B083-4E36E786CEB6}"/>
</file>

<file path=customXml/itemProps2.xml><?xml version="1.0" encoding="utf-8"?>
<ds:datastoreItem xmlns:ds="http://schemas.openxmlformats.org/officeDocument/2006/customXml" ds:itemID="{16D78A41-2BB6-4B92-A722-B973ADDAA0EC}"/>
</file>

<file path=customXml/itemProps3.xml><?xml version="1.0" encoding="utf-8"?>
<ds:datastoreItem xmlns:ds="http://schemas.openxmlformats.org/officeDocument/2006/customXml" ds:itemID="{E7A978CD-9E81-411A-8F4F-FFFC76415AD6}"/>
</file>

<file path=customXml/itemProps4.xml><?xml version="1.0" encoding="utf-8"?>
<ds:datastoreItem xmlns:ds="http://schemas.openxmlformats.org/officeDocument/2006/customXml" ds:itemID="{2EFF4BF2-EF62-4A69-B35F-3C6EA04304A8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5</TotalTime>
  <Pages>1</Pages>
  <Words>127</Words>
  <Characters>726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3</cp:revision>
  <dcterms:created xsi:type="dcterms:W3CDTF">2014-07-24T14:38:00Z</dcterms:created>
  <dcterms:modified xsi:type="dcterms:W3CDTF">2014-07-24T14:41:00Z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