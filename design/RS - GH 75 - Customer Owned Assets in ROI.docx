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03430F" w:rsidRDefault="00275203" w:rsidP="0003430F">
      <w:pPr>
        <w:rPr>
          <w:rFonts w:ascii="Arial" w:hAnsi="Arial" w:cs="Arial"/>
          <w:szCs w:val="20"/>
        </w:rPr>
      </w:pPr>
      <w:permStart w:id="253306925" w:edGrp="everyone"/>
      <w:r w:rsidRPr="0003430F">
        <w:rPr>
          <w:rFonts w:ascii="Arial" w:hAnsi="Arial" w:cs="Arial"/>
          <w:szCs w:val="20"/>
        </w:rPr>
        <w:t>ROI (cost) for container and compactor assets is being included in quotes even when the customer owns both assets. Additionally, container maintenance has the same issue.</w:t>
      </w:r>
      <w:r w:rsidR="009922D8" w:rsidRPr="0003430F">
        <w:rPr>
          <w:rFonts w:ascii="Arial" w:hAnsi="Arial" w:cs="Arial"/>
          <w:szCs w:val="20"/>
        </w:rPr>
        <w:t xml:space="preserve"> </w:t>
      </w:r>
    </w:p>
    <w:permEnd w:id="253306925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922D8" w:rsidRPr="00275203" w:rsidRDefault="00275203" w:rsidP="0003430F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permStart w:id="44260437" w:edGrp="everyone"/>
      <w:r w:rsidRPr="00275203">
        <w:rPr>
          <w:rFonts w:ascii="Arial" w:hAnsi="Arial" w:cs="Arial"/>
          <w:szCs w:val="20"/>
        </w:rPr>
        <w:t xml:space="preserve">Multiply these cost elements by (1 – </w:t>
      </w:r>
      <w:proofErr w:type="spellStart"/>
      <w:r w:rsidRPr="00275203">
        <w:rPr>
          <w:rFonts w:ascii="Arial" w:hAnsi="Arial" w:cs="Arial"/>
          <w:szCs w:val="20"/>
        </w:rPr>
        <w:t>is_container_owned</w:t>
      </w:r>
      <w:proofErr w:type="spellEnd"/>
      <w:r w:rsidRPr="00275203">
        <w:rPr>
          <w:rFonts w:ascii="Arial" w:hAnsi="Arial" w:cs="Arial"/>
          <w:szCs w:val="20"/>
        </w:rPr>
        <w:t xml:space="preserve">) and/or (1 – </w:t>
      </w:r>
      <w:proofErr w:type="spellStart"/>
      <w:r w:rsidRPr="00275203">
        <w:rPr>
          <w:rFonts w:ascii="Arial" w:hAnsi="Arial" w:cs="Arial"/>
          <w:szCs w:val="20"/>
        </w:rPr>
        <w:t>is_compactor_owned</w:t>
      </w:r>
      <w:proofErr w:type="spellEnd"/>
      <w:r w:rsidRPr="00275203">
        <w:rPr>
          <w:rFonts w:ascii="Arial" w:hAnsi="Arial" w:cs="Arial"/>
          <w:szCs w:val="20"/>
        </w:rPr>
        <w:t>)</w:t>
      </w:r>
    </w:p>
    <w:permEnd w:id="44260437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F878C2" w:rsidRDefault="0003430F" w:rsidP="0003430F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permStart w:id="266226099" w:edGrp="everyone"/>
      <w:r>
        <w:rPr>
          <w:rFonts w:ascii="Arial" w:hAnsi="Arial" w:cs="Arial"/>
          <w:szCs w:val="20"/>
        </w:rPr>
        <w:t xml:space="preserve">Change </w:t>
      </w:r>
      <w:proofErr w:type="spellStart"/>
      <w:r>
        <w:rPr>
          <w:rFonts w:ascii="Arial" w:hAnsi="Arial" w:cs="Arial"/>
          <w:szCs w:val="20"/>
        </w:rPr>
        <w:t>smallContainerPricing</w:t>
      </w:r>
      <w:proofErr w:type="spellEnd"/>
      <w:r>
        <w:rPr>
          <w:rFonts w:ascii="Arial" w:hAnsi="Arial" w:cs="Arial"/>
          <w:szCs w:val="20"/>
        </w:rPr>
        <w:t xml:space="preserve"> to check for container ownership</w:t>
      </w:r>
      <w:r w:rsidR="005D15DB">
        <w:rPr>
          <w:rFonts w:ascii="Arial" w:hAnsi="Arial" w:cs="Arial"/>
          <w:szCs w:val="20"/>
        </w:rPr>
        <w:t xml:space="preserve"> in both ROI and maintenance costs</w:t>
      </w:r>
      <w:r>
        <w:rPr>
          <w:rFonts w:ascii="Arial" w:hAnsi="Arial" w:cs="Arial"/>
          <w:szCs w:val="20"/>
        </w:rPr>
        <w:t>:</w:t>
      </w:r>
    </w:p>
    <w:p w:rsidR="0003430F" w:rsidRDefault="0003430F" w:rsidP="0003430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Line 848:</w:t>
      </w: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From:</w:t>
      </w:r>
    </w:p>
    <w:p w:rsidR="0003430F" w:rsidRDefault="0003430F" w:rsidP="0003430F">
      <w:pPr>
        <w:pStyle w:val="HTMLPreformatted"/>
        <w:ind w:left="720"/>
        <w:rPr>
          <w:rFonts w:ascii="Arial" w:hAnsi="Arial" w:cs="Arial"/>
        </w:rPr>
      </w:pPr>
      <w:r w:rsidRPr="0003430F">
        <w:t>ROI = ((</w:t>
      </w:r>
      <w:proofErr w:type="spellStart"/>
      <w:r w:rsidRPr="0003430F">
        <w:t>truckAllocatedValue</w:t>
      </w:r>
      <w:proofErr w:type="spellEnd"/>
      <w:r w:rsidRPr="0003430F">
        <w:t xml:space="preserve"> + ((</w:t>
      </w:r>
      <w:proofErr w:type="spellStart"/>
      <w:r w:rsidRPr="0003430F">
        <w:t>containerValue</w:t>
      </w:r>
      <w:proofErr w:type="spellEnd"/>
      <w:r w:rsidRPr="0003430F">
        <w:t xml:space="preserve"> + </w:t>
      </w:r>
      <w:proofErr w:type="spellStart"/>
      <w:r w:rsidRPr="0003430F">
        <w:t>compactorValue</w:t>
      </w:r>
      <w:proofErr w:type="spellEnd"/>
      <w:r w:rsidRPr="0003430F">
        <w:t xml:space="preserve">) * </w:t>
      </w:r>
      <w:proofErr w:type="spellStart"/>
      <w:r w:rsidRPr="0003430F">
        <w:t>containerQuantity</w:t>
      </w:r>
      <w:proofErr w:type="spellEnd"/>
      <w:r w:rsidRPr="0003430F">
        <w:t xml:space="preserve">) + </w:t>
      </w:r>
      <w:proofErr w:type="spellStart"/>
      <w:r w:rsidRPr="0003430F">
        <w:t>workingCapital</w:t>
      </w:r>
      <w:proofErr w:type="spellEnd"/>
      <w:r w:rsidRPr="0003430F">
        <w:t xml:space="preserve">) * </w:t>
      </w:r>
      <w:proofErr w:type="spellStart"/>
      <w:r w:rsidRPr="0003430F">
        <w:t>floorROI</w:t>
      </w:r>
      <w:proofErr w:type="spellEnd"/>
      <w:r w:rsidRPr="0003430F">
        <w:t xml:space="preserve"> / 12) + commission;</w:t>
      </w:r>
      <w:r w:rsidRPr="0003430F">
        <w:tab/>
      </w: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</w:p>
    <w:p w:rsidR="0003430F" w:rsidRDefault="0003430F" w:rsidP="0003430F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To:</w:t>
      </w:r>
    </w:p>
    <w:p w:rsidR="0003430F" w:rsidRDefault="0003430F" w:rsidP="0003430F">
      <w:pPr>
        <w:ind w:left="720"/>
      </w:pPr>
      <w:r>
        <w:rPr>
          <w:rStyle w:val="pl-c1"/>
        </w:rPr>
        <w:t>ROI</w:t>
      </w:r>
      <w:r>
        <w:t xml:space="preserve"> </w:t>
      </w:r>
      <w:r>
        <w:rPr>
          <w:rStyle w:val="pl-k"/>
        </w:rPr>
        <w:t>=</w:t>
      </w:r>
      <w:r>
        <w:t xml:space="preserve"> ((</w:t>
      </w:r>
      <w:proofErr w:type="spellStart"/>
      <w:r>
        <w:t>truckAllocatedValue</w:t>
      </w:r>
      <w:proofErr w:type="spellEnd"/>
      <w:r>
        <w:t xml:space="preserve"> </w:t>
      </w:r>
      <w:r>
        <w:rPr>
          <w:rStyle w:val="pl-k"/>
        </w:rPr>
        <w:t>+</w:t>
      </w:r>
      <w:r>
        <w:t xml:space="preserve"> ((</w:t>
      </w:r>
      <w:proofErr w:type="spellStart"/>
      <w:r>
        <w:t>containerValue</w:t>
      </w:r>
      <w:proofErr w:type="spellEnd"/>
      <w:r>
        <w:t xml:space="preserve"> </w:t>
      </w:r>
      <w:r>
        <w:rPr>
          <w:rStyle w:val="pl-k"/>
        </w:rPr>
        <w:t>+</w:t>
      </w:r>
      <w:r>
        <w:t xml:space="preserve"> </w:t>
      </w:r>
      <w:proofErr w:type="spellStart"/>
      <w:r>
        <w:t>compactorValue</w:t>
      </w:r>
      <w:proofErr w:type="spellEnd"/>
      <w:r>
        <w:t>)</w:t>
      </w:r>
      <w:r w:rsidR="005D15DB" w:rsidRPr="005D15DB">
        <w:rPr>
          <w:rStyle w:val="pl-k"/>
        </w:rPr>
        <w:t xml:space="preserve"> </w:t>
      </w:r>
      <w:r w:rsidR="005D15DB">
        <w:rPr>
          <w:rStyle w:val="pl-k"/>
        </w:rPr>
        <w:t>*</w:t>
      </w:r>
      <w:r w:rsidR="005D15DB">
        <w:t xml:space="preserve"> (</w:t>
      </w:r>
      <w:r w:rsidR="005D15DB">
        <w:rPr>
          <w:rStyle w:val="pl-c1"/>
        </w:rPr>
        <w:t>1</w:t>
      </w:r>
      <w:r w:rsidR="005D15DB">
        <w:t xml:space="preserve"> – </w:t>
      </w:r>
      <w:proofErr w:type="spellStart"/>
      <w:r w:rsidR="005D15DB">
        <w:t>isCustomerOwned</w:t>
      </w:r>
      <w:proofErr w:type="spellEnd"/>
      <w:r w:rsidR="005D15DB">
        <w:t>)</w:t>
      </w:r>
      <w:r>
        <w:t xml:space="preserve"> </w:t>
      </w:r>
      <w:r>
        <w:rPr>
          <w:rStyle w:val="pl-k"/>
        </w:rPr>
        <w:t>*</w:t>
      </w:r>
      <w:r>
        <w:t xml:space="preserve"> </w:t>
      </w:r>
      <w:proofErr w:type="spellStart"/>
      <w:r>
        <w:t>containerQuantity</w:t>
      </w:r>
      <w:proofErr w:type="spellEnd"/>
      <w:r>
        <w:t xml:space="preserve">) </w:t>
      </w:r>
      <w:r>
        <w:rPr>
          <w:rStyle w:val="pl-k"/>
        </w:rPr>
        <w:t>+</w:t>
      </w:r>
      <w:r>
        <w:t xml:space="preserve"> </w:t>
      </w:r>
      <w:proofErr w:type="spellStart"/>
      <w:r>
        <w:t>workingCapital</w:t>
      </w:r>
      <w:proofErr w:type="spellEnd"/>
      <w:r>
        <w:t xml:space="preserve">) </w:t>
      </w:r>
      <w:r>
        <w:rPr>
          <w:rStyle w:val="pl-k"/>
        </w:rPr>
        <w:t>*</w:t>
      </w:r>
      <w:r>
        <w:t xml:space="preserve"> </w:t>
      </w:r>
      <w:proofErr w:type="spellStart"/>
      <w:r>
        <w:t>floorROI</w:t>
      </w:r>
      <w:proofErr w:type="spellEnd"/>
      <w:r>
        <w:t xml:space="preserve">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12</w:t>
      </w:r>
      <w:r>
        <w:t xml:space="preserve">) </w:t>
      </w:r>
      <w:r>
        <w:rPr>
          <w:rStyle w:val="pl-k"/>
        </w:rPr>
        <w:t>+</w:t>
      </w:r>
      <w:r>
        <w:t xml:space="preserve"> commission;</w:t>
      </w:r>
    </w:p>
    <w:p w:rsidR="0003430F" w:rsidRPr="005D15DB" w:rsidRDefault="0003430F" w:rsidP="005D15DB">
      <w:pPr>
        <w:ind w:left="720"/>
        <w:rPr>
          <w:rFonts w:ascii="Arial" w:hAnsi="Arial" w:cs="Arial"/>
          <w:szCs w:val="20"/>
        </w:rPr>
      </w:pPr>
    </w:p>
    <w:p w:rsidR="005D15DB" w:rsidRPr="005D15DB" w:rsidRDefault="00FA66A1" w:rsidP="005D15DB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Line 79</w:t>
      </w:r>
      <w:r w:rsidR="005D15DB" w:rsidRPr="005D15DB">
        <w:rPr>
          <w:rFonts w:ascii="Arial" w:hAnsi="Arial" w:cs="Arial"/>
          <w:szCs w:val="20"/>
        </w:rPr>
        <w:t>2</w:t>
      </w:r>
    </w:p>
    <w:p w:rsidR="005D15DB" w:rsidRDefault="005D15DB" w:rsidP="005D15DB">
      <w:r>
        <w:tab/>
      </w:r>
      <w:r w:rsidRPr="005D15DB">
        <w:rPr>
          <w:rFonts w:ascii="Arial" w:hAnsi="Arial" w:cs="Arial"/>
          <w:szCs w:val="20"/>
        </w:rPr>
        <w:t>From</w:t>
      </w:r>
      <w:r>
        <w:t>:</w:t>
      </w:r>
    </w:p>
    <w:p w:rsidR="00FA66A1" w:rsidRDefault="005D15DB" w:rsidP="00FA66A1">
      <w:pPr>
        <w:pStyle w:val="HTMLPreformatted"/>
      </w:pPr>
      <w:r>
        <w:tab/>
      </w:r>
      <w:proofErr w:type="spellStart"/>
      <w:proofErr w:type="gramStart"/>
      <w:r w:rsidR="00FA66A1" w:rsidRPr="00FA66A1">
        <w:t>assetCost</w:t>
      </w:r>
      <w:proofErr w:type="spellEnd"/>
      <w:proofErr w:type="gramEnd"/>
      <w:r w:rsidR="00FA66A1" w:rsidRPr="00FA66A1">
        <w:t xml:space="preserve"> = </w:t>
      </w:r>
      <w:proofErr w:type="spellStart"/>
      <w:r w:rsidR="00FA66A1" w:rsidRPr="00FA66A1">
        <w:t>totalContainerDepreciation</w:t>
      </w:r>
      <w:proofErr w:type="spellEnd"/>
      <w:r w:rsidR="00FA66A1" w:rsidRPr="00FA66A1">
        <w:t xml:space="preserve"> + </w:t>
      </w:r>
      <w:proofErr w:type="spellStart"/>
      <w:r w:rsidR="00FA66A1" w:rsidRPr="00FA66A1">
        <w:t>total_compactor_depr_maint</w:t>
      </w:r>
      <w:proofErr w:type="spellEnd"/>
      <w:r w:rsidR="00FA66A1" w:rsidRPr="00FA66A1">
        <w:t xml:space="preserve"> + </w:t>
      </w:r>
      <w:proofErr w:type="spellStart"/>
      <w:r w:rsidR="00FA66A1" w:rsidRPr="00FA66A1">
        <w:t>totalTruckDepreciation</w:t>
      </w:r>
      <w:proofErr w:type="spellEnd"/>
      <w:r w:rsidR="00FA66A1" w:rsidRPr="00FA66A1">
        <w:t xml:space="preserve"> + (</w:t>
      </w:r>
      <w:proofErr w:type="spellStart"/>
      <w:r w:rsidR="00FA66A1" w:rsidRPr="00FA66A1">
        <w:t>containerMaintPerLift</w:t>
      </w:r>
      <w:proofErr w:type="spellEnd"/>
      <w:r w:rsidR="00FA66A1" w:rsidRPr="00FA66A1">
        <w:t xml:space="preserve"> * </w:t>
      </w:r>
      <w:proofErr w:type="spellStart"/>
      <w:r w:rsidR="00FA66A1" w:rsidRPr="00FA66A1">
        <w:t>liftsPerMonth</w:t>
      </w:r>
      <w:proofErr w:type="spellEnd"/>
      <w:r w:rsidR="00FA66A1" w:rsidRPr="00FA66A1">
        <w:t>);</w:t>
      </w:r>
    </w:p>
    <w:p w:rsidR="005D15DB" w:rsidRDefault="00FA66A1" w:rsidP="00FA66A1">
      <w:r>
        <w:rPr>
          <w:rFonts w:ascii="Arial" w:hAnsi="Arial" w:cs="Arial"/>
        </w:rPr>
        <w:tab/>
      </w:r>
      <w:r w:rsidR="005D15DB" w:rsidRPr="005D15DB">
        <w:rPr>
          <w:rFonts w:ascii="Arial" w:hAnsi="Arial" w:cs="Arial"/>
          <w:szCs w:val="20"/>
        </w:rPr>
        <w:t>To</w:t>
      </w:r>
      <w:r w:rsidR="005D15DB">
        <w:t>:</w:t>
      </w:r>
    </w:p>
    <w:p w:rsidR="00FA66A1" w:rsidRDefault="00FA66A1" w:rsidP="00FA66A1">
      <w:pPr>
        <w:pStyle w:val="HTMLPreformatted"/>
      </w:pPr>
      <w:r>
        <w:tab/>
      </w:r>
      <w:proofErr w:type="spellStart"/>
      <w:proofErr w:type="gramStart"/>
      <w:r w:rsidRPr="00FA66A1">
        <w:t>assetCost</w:t>
      </w:r>
      <w:proofErr w:type="spellEnd"/>
      <w:proofErr w:type="gramEnd"/>
      <w:r w:rsidRPr="00FA66A1">
        <w:t xml:space="preserve"> = </w:t>
      </w:r>
      <w:proofErr w:type="spellStart"/>
      <w:r w:rsidRPr="00FA66A1">
        <w:t>totalContainerDepreciation</w:t>
      </w:r>
      <w:proofErr w:type="spellEnd"/>
      <w:r w:rsidRPr="00FA66A1">
        <w:t xml:space="preserve"> + </w:t>
      </w:r>
      <w:proofErr w:type="spellStart"/>
      <w:r w:rsidRPr="00FA66A1">
        <w:t>total_compactor_depr_maint</w:t>
      </w:r>
      <w:proofErr w:type="spellEnd"/>
      <w:r w:rsidRPr="00FA66A1">
        <w:t xml:space="preserve"> + </w:t>
      </w:r>
      <w:proofErr w:type="spellStart"/>
      <w:r w:rsidRPr="00FA66A1">
        <w:t>totalTruckDepreciation</w:t>
      </w:r>
      <w:proofErr w:type="spellEnd"/>
      <w:r w:rsidRPr="00FA66A1">
        <w:t xml:space="preserve"> + (</w:t>
      </w:r>
      <w:proofErr w:type="spellStart"/>
      <w:r w:rsidRPr="00FA66A1">
        <w:t>containerMaintPerLift</w:t>
      </w:r>
      <w:proofErr w:type="spellEnd"/>
      <w:r w:rsidRPr="00FA66A1">
        <w:t xml:space="preserve"> * </w:t>
      </w:r>
      <w:proofErr w:type="spellStart"/>
      <w:r w:rsidRPr="00FA66A1">
        <w:t>liftsPerMonth</w:t>
      </w:r>
      <w:proofErr w:type="spellEnd"/>
      <w:r>
        <w:t xml:space="preserve"> * (1-isCustomerOwned</w:t>
      </w:r>
      <w:bookmarkStart w:id="0" w:name="_GoBack"/>
      <w:bookmarkEnd w:id="0"/>
      <w:r w:rsidRPr="00FA66A1">
        <w:t>);</w:t>
      </w:r>
    </w:p>
    <w:p w:rsidR="0003430F" w:rsidRDefault="0003430F" w:rsidP="0003430F">
      <w:pPr>
        <w:rPr>
          <w:rFonts w:ascii="Arial" w:hAnsi="Arial" w:cs="Arial"/>
          <w:szCs w:val="20"/>
        </w:rPr>
      </w:pPr>
      <w:r w:rsidRPr="0003430F">
        <w:rPr>
          <w:rFonts w:ascii="Arial" w:hAnsi="Arial" w:cs="Arial"/>
          <w:szCs w:val="20"/>
        </w:rPr>
        <w:tab/>
      </w:r>
    </w:p>
    <w:p w:rsidR="00DB384B" w:rsidRPr="00DB384B" w:rsidRDefault="00DB384B" w:rsidP="00DB384B">
      <w:pPr>
        <w:rPr>
          <w:rFonts w:ascii="Arial" w:hAnsi="Arial" w:cs="Arial"/>
          <w:szCs w:val="20"/>
        </w:rPr>
      </w:pPr>
    </w:p>
    <w:p w:rsidR="00DB384B" w:rsidRPr="0003430F" w:rsidRDefault="00DB384B" w:rsidP="0003430F">
      <w:pPr>
        <w:rPr>
          <w:rFonts w:ascii="Arial" w:hAnsi="Arial" w:cs="Arial"/>
          <w:szCs w:val="20"/>
        </w:rPr>
      </w:pPr>
    </w:p>
    <w:permEnd w:id="266226099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A85B64" w:rsidRPr="00AD05E5" w:rsidRDefault="00A85B64">
      <w:pPr>
        <w:rPr>
          <w:rFonts w:ascii="Arial" w:hAnsi="Arial" w:cs="Arial"/>
        </w:rPr>
      </w:pPr>
      <w:permStart w:id="997814120" w:edGrp="everyone"/>
    </w:p>
    <w:permEnd w:id="997814120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427D86" w:rsidP="00AD05E5">
      <w:pPr>
        <w:rPr>
          <w:rFonts w:ascii="Arial" w:hAnsi="Arial" w:cs="Arial"/>
        </w:rPr>
      </w:pPr>
      <w:permStart w:id="1014126572" w:edGrp="everyone"/>
      <w:r>
        <w:rPr>
          <w:rFonts w:ascii="Arial" w:hAnsi="Arial" w:cs="Arial"/>
        </w:rPr>
        <w:t xml:space="preserve"> </w:t>
      </w:r>
      <w:permEnd w:id="1014126572"/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E3" w:rsidRDefault="00271DE3" w:rsidP="002E71CA">
      <w:pPr>
        <w:spacing w:after="0" w:line="240" w:lineRule="auto"/>
      </w:pPr>
      <w:r>
        <w:separator/>
      </w:r>
    </w:p>
  </w:endnote>
  <w:endnote w:type="continuationSeparator" w:id="0">
    <w:p w:rsidR="00271DE3" w:rsidRDefault="00271DE3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Pr="00CA5DDF" w:rsidRDefault="006B1E95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E3" w:rsidRDefault="00271DE3" w:rsidP="002E71CA">
      <w:pPr>
        <w:spacing w:after="0" w:line="240" w:lineRule="auto"/>
      </w:pPr>
      <w:r>
        <w:separator/>
      </w:r>
    </w:p>
  </w:footnote>
  <w:footnote w:type="continuationSeparator" w:id="0">
    <w:p w:rsidR="00271DE3" w:rsidRDefault="00271DE3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6B1E95" w:rsidRPr="00935A95" w:rsidTr="009076CC">
      <w:tc>
        <w:tcPr>
          <w:tcW w:w="1818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permStart w:id="775891034" w:edGrp="everyone" w:colFirst="3" w:colLast="3"/>
          <w:permStart w:id="111308330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6B1E95" w:rsidRPr="00935A95" w:rsidRDefault="006B1E9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6B1E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6B1E95" w:rsidRPr="00935A95" w:rsidRDefault="006B1E9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Aaron Quintanilla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254695599" w:edGrp="everyone" w:colFirst="3" w:colLast="3"/>
          <w:permStart w:id="2094610748" w:edGrp="everyone" w:colFirst="1" w:colLast="1"/>
          <w:permEnd w:id="775891034"/>
          <w:permEnd w:id="111308330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6B1E95" w:rsidRPr="00935A95" w:rsidRDefault="006B1E95" w:rsidP="00427D86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6B1E95" w:rsidRPr="00935A95" w:rsidRDefault="00275203" w:rsidP="00117812">
          <w:pPr>
            <w:jc w:val="right"/>
            <w:rPr>
              <w:rFonts w:ascii="Arial" w:hAnsi="Arial" w:cs="Arial"/>
            </w:rPr>
          </w:pPr>
          <w:r w:rsidRPr="00275203">
            <w:rPr>
              <w:rFonts w:ascii="Arial" w:hAnsi="Arial" w:cs="Arial"/>
            </w:rPr>
            <w:t>GH 75 - Customer Owned Assets in ROI</w:t>
          </w: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1873377110" w:edGrp="everyone" w:colFirst="3" w:colLast="3"/>
          <w:permStart w:id="2135848166" w:edGrp="everyone" w:colFirst="1" w:colLast="1"/>
          <w:permEnd w:id="1254695599"/>
          <w:permEnd w:id="2094610748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6B1E95" w:rsidRPr="00935A95" w:rsidRDefault="006B1E9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6B1E95" w:rsidRPr="00935A95" w:rsidRDefault="006B1E9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424351225" w:edGrp="everyone" w:colFirst="3" w:colLast="3"/>
          <w:permStart w:id="663058650" w:edGrp="everyone" w:colFirst="1" w:colLast="1"/>
          <w:permEnd w:id="1873377110"/>
          <w:permEnd w:id="2135848166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tr w:rsidR="006B1E95" w:rsidRPr="00935A95" w:rsidTr="009076CC">
      <w:tc>
        <w:tcPr>
          <w:tcW w:w="1818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permStart w:id="37832067" w:edGrp="everyone" w:colFirst="3" w:colLast="3"/>
          <w:permStart w:id="894441110" w:edGrp="everyone" w:colFirst="1" w:colLast="1"/>
          <w:permEnd w:id="424351225"/>
          <w:permEnd w:id="663058650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6B1E95" w:rsidRPr="00935A95" w:rsidRDefault="006B1E95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6B1E95" w:rsidRPr="00935A95" w:rsidRDefault="006B1E95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6B1E95" w:rsidRPr="00935A95" w:rsidRDefault="006B1E95" w:rsidP="007B37AF">
          <w:pPr>
            <w:jc w:val="right"/>
            <w:rPr>
              <w:rFonts w:ascii="Arial" w:hAnsi="Arial" w:cs="Arial"/>
            </w:rPr>
          </w:pPr>
        </w:p>
      </w:tc>
    </w:tr>
    <w:permEnd w:id="37832067"/>
    <w:permEnd w:id="894441110"/>
  </w:tbl>
  <w:p w:rsidR="006B1E95" w:rsidRPr="00935A95" w:rsidRDefault="006B1E9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95" w:rsidRDefault="006B1E9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0F1"/>
    <w:multiLevelType w:val="hybridMultilevel"/>
    <w:tmpl w:val="CB8654C8"/>
    <w:lvl w:ilvl="0" w:tplc="A0DCC608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D49F9"/>
    <w:multiLevelType w:val="hybridMultilevel"/>
    <w:tmpl w:val="193A36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891AB0"/>
    <w:multiLevelType w:val="hybridMultilevel"/>
    <w:tmpl w:val="16C031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DE2B02"/>
    <w:multiLevelType w:val="hybridMultilevel"/>
    <w:tmpl w:val="11B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4071"/>
    <w:multiLevelType w:val="hybridMultilevel"/>
    <w:tmpl w:val="C4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74AF1"/>
    <w:multiLevelType w:val="hybridMultilevel"/>
    <w:tmpl w:val="63DECE00"/>
    <w:lvl w:ilvl="0" w:tplc="6BF041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D160D"/>
    <w:multiLevelType w:val="hybridMultilevel"/>
    <w:tmpl w:val="ED4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B433B"/>
    <w:multiLevelType w:val="hybridMultilevel"/>
    <w:tmpl w:val="D7602FAA"/>
    <w:lvl w:ilvl="0" w:tplc="A0DCC60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EF6286"/>
    <w:multiLevelType w:val="hybridMultilevel"/>
    <w:tmpl w:val="FC2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C02B8"/>
    <w:multiLevelType w:val="hybridMultilevel"/>
    <w:tmpl w:val="D3DE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90C57"/>
    <w:multiLevelType w:val="hybridMultilevel"/>
    <w:tmpl w:val="A44ED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396302"/>
    <w:multiLevelType w:val="hybridMultilevel"/>
    <w:tmpl w:val="4456EAA2"/>
    <w:lvl w:ilvl="0" w:tplc="2DF0B2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C7497"/>
    <w:multiLevelType w:val="hybridMultilevel"/>
    <w:tmpl w:val="346A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5935C8"/>
    <w:multiLevelType w:val="hybridMultilevel"/>
    <w:tmpl w:val="EB32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21C9C"/>
    <w:multiLevelType w:val="hybridMultilevel"/>
    <w:tmpl w:val="B2607974"/>
    <w:lvl w:ilvl="0" w:tplc="D5BAFDF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80046F"/>
    <w:multiLevelType w:val="hybridMultilevel"/>
    <w:tmpl w:val="8E12AE32"/>
    <w:lvl w:ilvl="0" w:tplc="F9583D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56885"/>
    <w:multiLevelType w:val="hybridMultilevel"/>
    <w:tmpl w:val="2D2A1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23"/>
  </w:num>
  <w:num w:numId="5">
    <w:abstractNumId w:val="22"/>
  </w:num>
  <w:num w:numId="6">
    <w:abstractNumId w:val="14"/>
  </w:num>
  <w:num w:numId="7">
    <w:abstractNumId w:val="8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24"/>
  </w:num>
  <w:num w:numId="13">
    <w:abstractNumId w:val="17"/>
  </w:num>
  <w:num w:numId="14">
    <w:abstractNumId w:val="20"/>
  </w:num>
  <w:num w:numId="15">
    <w:abstractNumId w:val="19"/>
  </w:num>
  <w:num w:numId="16">
    <w:abstractNumId w:val="13"/>
  </w:num>
  <w:num w:numId="17">
    <w:abstractNumId w:val="0"/>
  </w:num>
  <w:num w:numId="18">
    <w:abstractNumId w:val="12"/>
  </w:num>
  <w:num w:numId="19">
    <w:abstractNumId w:val="25"/>
  </w:num>
  <w:num w:numId="20">
    <w:abstractNumId w:val="9"/>
  </w:num>
  <w:num w:numId="21">
    <w:abstractNumId w:val="3"/>
  </w:num>
  <w:num w:numId="22">
    <w:abstractNumId w:val="15"/>
  </w:num>
  <w:num w:numId="23">
    <w:abstractNumId w:val="11"/>
  </w:num>
  <w:num w:numId="24">
    <w:abstractNumId w:val="2"/>
  </w:num>
  <w:num w:numId="25">
    <w:abstractNumId w:val="1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03441"/>
    <w:rsid w:val="000055F9"/>
    <w:rsid w:val="0002266C"/>
    <w:rsid w:val="0003430F"/>
    <w:rsid w:val="00054861"/>
    <w:rsid w:val="0009184A"/>
    <w:rsid w:val="00092736"/>
    <w:rsid w:val="00095868"/>
    <w:rsid w:val="000969F6"/>
    <w:rsid w:val="000B12E7"/>
    <w:rsid w:val="000C0926"/>
    <w:rsid w:val="000C2D66"/>
    <w:rsid w:val="000D5833"/>
    <w:rsid w:val="000E7478"/>
    <w:rsid w:val="000F11D6"/>
    <w:rsid w:val="000F1911"/>
    <w:rsid w:val="000F3BFD"/>
    <w:rsid w:val="00117812"/>
    <w:rsid w:val="0012213A"/>
    <w:rsid w:val="00134D88"/>
    <w:rsid w:val="00141A08"/>
    <w:rsid w:val="001708CB"/>
    <w:rsid w:val="0018081F"/>
    <w:rsid w:val="001A4FEB"/>
    <w:rsid w:val="001C38B7"/>
    <w:rsid w:val="001C6451"/>
    <w:rsid w:val="001E2DEA"/>
    <w:rsid w:val="001E5203"/>
    <w:rsid w:val="0020200D"/>
    <w:rsid w:val="0022532F"/>
    <w:rsid w:val="0022660A"/>
    <w:rsid w:val="00236F57"/>
    <w:rsid w:val="002715BC"/>
    <w:rsid w:val="00271DE3"/>
    <w:rsid w:val="00275203"/>
    <w:rsid w:val="00291201"/>
    <w:rsid w:val="0029373C"/>
    <w:rsid w:val="00297D97"/>
    <w:rsid w:val="002A541D"/>
    <w:rsid w:val="002B0759"/>
    <w:rsid w:val="002B733E"/>
    <w:rsid w:val="002E07CA"/>
    <w:rsid w:val="002E5285"/>
    <w:rsid w:val="002E71CA"/>
    <w:rsid w:val="002F094F"/>
    <w:rsid w:val="002F6C36"/>
    <w:rsid w:val="00303732"/>
    <w:rsid w:val="00324C57"/>
    <w:rsid w:val="0036710C"/>
    <w:rsid w:val="00382A2E"/>
    <w:rsid w:val="003B7294"/>
    <w:rsid w:val="003E4F09"/>
    <w:rsid w:val="00410F3C"/>
    <w:rsid w:val="00413C40"/>
    <w:rsid w:val="004174DE"/>
    <w:rsid w:val="00427D86"/>
    <w:rsid w:val="00435402"/>
    <w:rsid w:val="00442C4A"/>
    <w:rsid w:val="00444317"/>
    <w:rsid w:val="00482890"/>
    <w:rsid w:val="004A596F"/>
    <w:rsid w:val="004A7AA5"/>
    <w:rsid w:val="004B1741"/>
    <w:rsid w:val="004C0810"/>
    <w:rsid w:val="004E0D68"/>
    <w:rsid w:val="004E0F40"/>
    <w:rsid w:val="004F0B75"/>
    <w:rsid w:val="004F1713"/>
    <w:rsid w:val="004F31B0"/>
    <w:rsid w:val="00507AEE"/>
    <w:rsid w:val="00532DD0"/>
    <w:rsid w:val="005376F6"/>
    <w:rsid w:val="005458E8"/>
    <w:rsid w:val="00563B3A"/>
    <w:rsid w:val="005877C6"/>
    <w:rsid w:val="005905D9"/>
    <w:rsid w:val="005912E2"/>
    <w:rsid w:val="005917FC"/>
    <w:rsid w:val="005A18D9"/>
    <w:rsid w:val="005A25EB"/>
    <w:rsid w:val="005A34DF"/>
    <w:rsid w:val="005A4680"/>
    <w:rsid w:val="005A7D28"/>
    <w:rsid w:val="005D15DB"/>
    <w:rsid w:val="00604678"/>
    <w:rsid w:val="006200AA"/>
    <w:rsid w:val="00631454"/>
    <w:rsid w:val="00642726"/>
    <w:rsid w:val="00653020"/>
    <w:rsid w:val="00660010"/>
    <w:rsid w:val="00670459"/>
    <w:rsid w:val="006819FE"/>
    <w:rsid w:val="00696FF6"/>
    <w:rsid w:val="006B1E95"/>
    <w:rsid w:val="006B523D"/>
    <w:rsid w:val="006C672D"/>
    <w:rsid w:val="006D0770"/>
    <w:rsid w:val="006E3B0D"/>
    <w:rsid w:val="007114B3"/>
    <w:rsid w:val="00731A01"/>
    <w:rsid w:val="007547E0"/>
    <w:rsid w:val="007574C6"/>
    <w:rsid w:val="00757915"/>
    <w:rsid w:val="00761403"/>
    <w:rsid w:val="00763AF5"/>
    <w:rsid w:val="007807F9"/>
    <w:rsid w:val="00782F4B"/>
    <w:rsid w:val="007937FE"/>
    <w:rsid w:val="007B37AF"/>
    <w:rsid w:val="007C53B3"/>
    <w:rsid w:val="007D2756"/>
    <w:rsid w:val="007D6EDD"/>
    <w:rsid w:val="007E6810"/>
    <w:rsid w:val="007F1874"/>
    <w:rsid w:val="008108B1"/>
    <w:rsid w:val="00844AF0"/>
    <w:rsid w:val="00845272"/>
    <w:rsid w:val="00866700"/>
    <w:rsid w:val="008946D8"/>
    <w:rsid w:val="008B0454"/>
    <w:rsid w:val="008B3C93"/>
    <w:rsid w:val="008D2370"/>
    <w:rsid w:val="008D4F1C"/>
    <w:rsid w:val="008E3B6D"/>
    <w:rsid w:val="00906BAD"/>
    <w:rsid w:val="009076CC"/>
    <w:rsid w:val="00912681"/>
    <w:rsid w:val="00922AEF"/>
    <w:rsid w:val="009236B6"/>
    <w:rsid w:val="009357C2"/>
    <w:rsid w:val="00935A95"/>
    <w:rsid w:val="00935F81"/>
    <w:rsid w:val="00936BEB"/>
    <w:rsid w:val="00957B8A"/>
    <w:rsid w:val="00962E49"/>
    <w:rsid w:val="009743B4"/>
    <w:rsid w:val="009845CC"/>
    <w:rsid w:val="009922D8"/>
    <w:rsid w:val="00993A28"/>
    <w:rsid w:val="009A5EE8"/>
    <w:rsid w:val="009B0686"/>
    <w:rsid w:val="009B7DCF"/>
    <w:rsid w:val="009C4470"/>
    <w:rsid w:val="009D6B02"/>
    <w:rsid w:val="009E5F74"/>
    <w:rsid w:val="00A16507"/>
    <w:rsid w:val="00A16702"/>
    <w:rsid w:val="00A248B3"/>
    <w:rsid w:val="00A26F30"/>
    <w:rsid w:val="00A36805"/>
    <w:rsid w:val="00A4009C"/>
    <w:rsid w:val="00A57427"/>
    <w:rsid w:val="00A66CBD"/>
    <w:rsid w:val="00A72C77"/>
    <w:rsid w:val="00A85B64"/>
    <w:rsid w:val="00A91355"/>
    <w:rsid w:val="00A91F85"/>
    <w:rsid w:val="00A93169"/>
    <w:rsid w:val="00AB6C3F"/>
    <w:rsid w:val="00AC57C0"/>
    <w:rsid w:val="00AC6D0A"/>
    <w:rsid w:val="00AD01F0"/>
    <w:rsid w:val="00AD05E5"/>
    <w:rsid w:val="00AE4E7A"/>
    <w:rsid w:val="00AE5F9E"/>
    <w:rsid w:val="00AF7FF8"/>
    <w:rsid w:val="00B02D2B"/>
    <w:rsid w:val="00B2046B"/>
    <w:rsid w:val="00B37098"/>
    <w:rsid w:val="00B5208C"/>
    <w:rsid w:val="00B66CDA"/>
    <w:rsid w:val="00B76072"/>
    <w:rsid w:val="00B8530A"/>
    <w:rsid w:val="00B912EA"/>
    <w:rsid w:val="00BA7AEF"/>
    <w:rsid w:val="00BC6C07"/>
    <w:rsid w:val="00BD5B82"/>
    <w:rsid w:val="00C0463C"/>
    <w:rsid w:val="00C43235"/>
    <w:rsid w:val="00C474AE"/>
    <w:rsid w:val="00C65B10"/>
    <w:rsid w:val="00C80F57"/>
    <w:rsid w:val="00C81B7A"/>
    <w:rsid w:val="00C82F24"/>
    <w:rsid w:val="00CA5DDF"/>
    <w:rsid w:val="00CB2CE7"/>
    <w:rsid w:val="00CB3140"/>
    <w:rsid w:val="00CE6BEE"/>
    <w:rsid w:val="00D22463"/>
    <w:rsid w:val="00D237BE"/>
    <w:rsid w:val="00D3280C"/>
    <w:rsid w:val="00D37CA3"/>
    <w:rsid w:val="00D50F41"/>
    <w:rsid w:val="00D53139"/>
    <w:rsid w:val="00D70419"/>
    <w:rsid w:val="00D901AA"/>
    <w:rsid w:val="00D96C0F"/>
    <w:rsid w:val="00DB2219"/>
    <w:rsid w:val="00DB384B"/>
    <w:rsid w:val="00DB6A89"/>
    <w:rsid w:val="00DD1F9F"/>
    <w:rsid w:val="00DD2FFC"/>
    <w:rsid w:val="00DE5CB4"/>
    <w:rsid w:val="00DF0194"/>
    <w:rsid w:val="00DF15DF"/>
    <w:rsid w:val="00DF3629"/>
    <w:rsid w:val="00E1124F"/>
    <w:rsid w:val="00E31A87"/>
    <w:rsid w:val="00E43AA5"/>
    <w:rsid w:val="00E467E6"/>
    <w:rsid w:val="00E53EF2"/>
    <w:rsid w:val="00E71B49"/>
    <w:rsid w:val="00E92D54"/>
    <w:rsid w:val="00EA2388"/>
    <w:rsid w:val="00EA3F68"/>
    <w:rsid w:val="00EB2836"/>
    <w:rsid w:val="00EC2D9F"/>
    <w:rsid w:val="00EF3B37"/>
    <w:rsid w:val="00EF4A69"/>
    <w:rsid w:val="00F066EA"/>
    <w:rsid w:val="00F658E4"/>
    <w:rsid w:val="00F73D3C"/>
    <w:rsid w:val="00F878C2"/>
    <w:rsid w:val="00FA389E"/>
    <w:rsid w:val="00FA548B"/>
    <w:rsid w:val="00FA66A1"/>
    <w:rsid w:val="00FC0EF5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Body Text" w:uiPriority="0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D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37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locked/>
    <w:rsid w:val="009922D8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22D8"/>
    <w:rPr>
      <w:rFonts w:ascii="Times New Roman" w:eastAsia="Times New Roman" w:hAnsi="Times New Roman" w:cs="Times New Roman"/>
      <w:sz w:val="20"/>
      <w:szCs w:val="20"/>
    </w:rPr>
  </w:style>
  <w:style w:type="character" w:customStyle="1" w:styleId="pl-c1">
    <w:name w:val="pl-c1"/>
    <w:basedOn w:val="DefaultParagraphFont"/>
    <w:rsid w:val="0003430F"/>
  </w:style>
  <w:style w:type="character" w:customStyle="1" w:styleId="pl-k">
    <w:name w:val="pl-k"/>
    <w:basedOn w:val="DefaultParagraphFont"/>
    <w:rsid w:val="0003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B3D17-444F-464B-B42F-F9BF4FD8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101</TotalTime>
  <Pages>2</Pages>
  <Words>161</Words>
  <Characters>922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felberg</dc:creator>
  <cp:lastModifiedBy>Aaron Quintanilla</cp:lastModifiedBy>
  <cp:revision>4</cp:revision>
  <dcterms:created xsi:type="dcterms:W3CDTF">2014-12-05T22:10:00Z</dcterms:created>
  <dcterms:modified xsi:type="dcterms:W3CDTF">2014-12-08T22:59:00Z</dcterms:modified>
</cp:coreProperties>
</file>