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  <w:bookmarkStart w:id="0" w:name="_GoBack"/>
      <w:bookmarkEnd w:id="0"/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A7731D" w:rsidRPr="00AD05E5" w:rsidRDefault="00944725" w:rsidP="00A7731D">
      <w:pPr>
        <w:rPr>
          <w:rFonts w:ascii="Arial" w:hAnsi="Arial" w:cs="Arial"/>
        </w:rPr>
      </w:pPr>
      <w:permStart w:id="1966757659" w:edGrp="everyone"/>
      <w:r>
        <w:rPr>
          <w:rFonts w:ascii="Arial" w:hAnsi="Arial" w:cs="Arial"/>
        </w:rPr>
        <w:t xml:space="preserve">On New Quote screen, the appropriate </w:t>
      </w:r>
      <w:proofErr w:type="spellStart"/>
      <w:r>
        <w:rPr>
          <w:rFonts w:ascii="Arial" w:hAnsi="Arial" w:cs="Arial"/>
        </w:rPr>
        <w:t>InfoPro</w:t>
      </w:r>
      <w:proofErr w:type="spellEnd"/>
      <w:r>
        <w:rPr>
          <w:rFonts w:ascii="Arial" w:hAnsi="Arial" w:cs="Arial"/>
        </w:rPr>
        <w:t xml:space="preserve"> numbers (239 &amp; 240) do not display when the corresponding division number 4491 is selected</w:t>
      </w:r>
    </w:p>
    <w:permEnd w:id="1966757659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944725" w:rsidRDefault="00944725" w:rsidP="0094472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ermStart w:id="1728583063" w:edGrp="everyone"/>
      <w:r w:rsidRPr="00944725">
        <w:rPr>
          <w:rFonts w:ascii="Arial" w:hAnsi="Arial" w:cs="Arial"/>
        </w:rPr>
        <w:t xml:space="preserve">Division </w:t>
      </w:r>
      <w:proofErr w:type="gramStart"/>
      <w:r w:rsidRPr="00944725">
        <w:rPr>
          <w:rFonts w:ascii="Arial" w:hAnsi="Arial" w:cs="Arial"/>
        </w:rPr>
        <w:t>Mapping</w:t>
      </w:r>
      <w:proofErr w:type="gramEnd"/>
      <w:r w:rsidRPr="00944725">
        <w:rPr>
          <w:rFonts w:ascii="Arial" w:hAnsi="Arial" w:cs="Arial"/>
        </w:rPr>
        <w:t xml:space="preserve"> data table has already been updated. </w:t>
      </w:r>
    </w:p>
    <w:p w:rsidR="00944725" w:rsidRDefault="00944725" w:rsidP="0094472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44725">
        <w:rPr>
          <w:rFonts w:ascii="Arial" w:hAnsi="Arial" w:cs="Arial"/>
        </w:rPr>
        <w:t xml:space="preserve">Menu entries of attribute </w:t>
      </w:r>
      <w:proofErr w:type="spellStart"/>
      <w:r w:rsidRPr="00944725">
        <w:rPr>
          <w:rFonts w:ascii="Arial" w:hAnsi="Arial" w:cs="Arial"/>
        </w:rPr>
        <w:t>InfoPro</w:t>
      </w:r>
      <w:proofErr w:type="spellEnd"/>
      <w:r w:rsidRPr="00944725">
        <w:rPr>
          <w:rFonts w:ascii="Arial" w:hAnsi="Arial" w:cs="Arial"/>
        </w:rPr>
        <w:t xml:space="preserve"> Number need </w:t>
      </w:r>
      <w:r>
        <w:rPr>
          <w:rFonts w:ascii="Arial" w:hAnsi="Arial" w:cs="Arial"/>
        </w:rPr>
        <w:t>to updated (adding 239 and 240)</w:t>
      </w:r>
    </w:p>
    <w:p w:rsidR="00EB5712" w:rsidRPr="00944725" w:rsidRDefault="00944725" w:rsidP="0094472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44725">
        <w:rPr>
          <w:rFonts w:ascii="Arial" w:hAnsi="Arial" w:cs="Arial"/>
        </w:rPr>
        <w:t>A constrain rule needs to be created to only allow 239 and 240 to display when 4491 is selected.</w:t>
      </w:r>
      <w:r w:rsidR="00EB5712" w:rsidRPr="00944725">
        <w:rPr>
          <w:rFonts w:ascii="Arial" w:hAnsi="Arial" w:cs="Arial"/>
        </w:rPr>
        <w:t xml:space="preserve"> </w:t>
      </w:r>
    </w:p>
    <w:permEnd w:id="172858306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EB5712" w:rsidRDefault="00944725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1366972984" w:edGrp="everyone"/>
      <w:r>
        <w:rPr>
          <w:rFonts w:ascii="Arial" w:hAnsi="Arial" w:cs="Arial"/>
          <w:szCs w:val="20"/>
        </w:rPr>
        <w:t xml:space="preserve">Navigate to </w:t>
      </w:r>
      <w:proofErr w:type="spellStart"/>
      <w:r>
        <w:rPr>
          <w:rFonts w:ascii="Arial" w:hAnsi="Arial" w:cs="Arial"/>
          <w:szCs w:val="20"/>
        </w:rPr>
        <w:t>InfoPro</w:t>
      </w:r>
      <w:proofErr w:type="spellEnd"/>
      <w:r>
        <w:rPr>
          <w:rFonts w:ascii="Arial" w:hAnsi="Arial" w:cs="Arial"/>
          <w:szCs w:val="20"/>
        </w:rPr>
        <w:t xml:space="preserve"> Number (</w:t>
      </w:r>
      <w:proofErr w:type="spellStart"/>
      <w:r>
        <w:rPr>
          <w:rFonts w:ascii="Arial" w:hAnsi="Arial" w:cs="Arial"/>
          <w:szCs w:val="20"/>
        </w:rPr>
        <w:t>infoProDivision_quote</w:t>
      </w:r>
      <w:proofErr w:type="spellEnd"/>
      <w:r>
        <w:rPr>
          <w:rFonts w:ascii="Arial" w:hAnsi="Arial" w:cs="Arial"/>
          <w:szCs w:val="20"/>
        </w:rPr>
        <w:t xml:space="preserve">) in commerce and </w:t>
      </w:r>
      <w:r w:rsidR="00E37DEB">
        <w:rPr>
          <w:rFonts w:ascii="Arial" w:hAnsi="Arial" w:cs="Arial"/>
          <w:szCs w:val="20"/>
        </w:rPr>
        <w:t>add menu entries 239 and 240</w:t>
      </w:r>
    </w:p>
    <w:p w:rsidR="00E37DEB" w:rsidRDefault="00E37DEB" w:rsidP="00E976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Deploy.</w:t>
      </w:r>
    </w:p>
    <w:p w:rsidR="00E37DEB" w:rsidRDefault="00E37DEB" w:rsidP="00E37DE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Navigate to Rules and add a constrain rule (c</w:t>
      </w:r>
      <w:r w:rsidRPr="00E37DEB">
        <w:rPr>
          <w:rFonts w:ascii="Arial" w:hAnsi="Arial" w:cs="Arial"/>
          <w:szCs w:val="20"/>
        </w:rPr>
        <w:t>onstr</w:t>
      </w:r>
      <w:r>
        <w:rPr>
          <w:rFonts w:ascii="Arial" w:hAnsi="Arial" w:cs="Arial"/>
          <w:szCs w:val="20"/>
        </w:rPr>
        <w:t>ainInfoprodivisionforlawson</w:t>
      </w:r>
      <w:r w:rsidRPr="00E37DEB">
        <w:rPr>
          <w:rFonts w:ascii="Arial" w:hAnsi="Arial" w:cs="Arial"/>
          <w:szCs w:val="20"/>
        </w:rPr>
        <w:t>4491</w:t>
      </w:r>
      <w:r>
        <w:rPr>
          <w:rFonts w:ascii="Arial" w:hAnsi="Arial" w:cs="Arial"/>
          <w:szCs w:val="20"/>
        </w:rPr>
        <w:t xml:space="preserve">), set Lawson division = 4491 as Condition, and </w:t>
      </w:r>
      <w:proofErr w:type="spellStart"/>
      <w:r>
        <w:rPr>
          <w:rFonts w:ascii="Arial" w:hAnsi="Arial" w:cs="Arial"/>
          <w:szCs w:val="20"/>
        </w:rPr>
        <w:t>InfoPro</w:t>
      </w:r>
      <w:proofErr w:type="spellEnd"/>
      <w:r>
        <w:rPr>
          <w:rFonts w:ascii="Arial" w:hAnsi="Arial" w:cs="Arial"/>
          <w:szCs w:val="20"/>
        </w:rPr>
        <w:t xml:space="preserve"> Number to allow 239 and 240 for Action</w:t>
      </w:r>
    </w:p>
    <w:p w:rsidR="00E37DEB" w:rsidRDefault="00E37DEB" w:rsidP="00E37DE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and Deploy</w:t>
      </w:r>
    </w:p>
    <w:p w:rsidR="00E37DEB" w:rsidRDefault="00E37DEB" w:rsidP="00E37DE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</w:t>
      </w:r>
    </w:p>
    <w:permEnd w:id="1366972984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865725" w:rsidRDefault="00B76072" w:rsidP="00EB5712">
      <w:pPr>
        <w:pStyle w:val="ListParagraph"/>
        <w:rPr>
          <w:rFonts w:ascii="Arial" w:hAnsi="Arial" w:cs="Arial"/>
        </w:rPr>
      </w:pPr>
      <w:permStart w:id="1227818949" w:edGrp="everyone"/>
    </w:p>
    <w:permEnd w:id="1227818949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148198659" w:edGrp="everyone"/>
    </w:p>
    <w:permEnd w:id="148198659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82E" w:rsidRDefault="00E7082E" w:rsidP="002E71CA">
      <w:pPr>
        <w:spacing w:after="0" w:line="240" w:lineRule="auto"/>
      </w:pPr>
      <w:r>
        <w:separator/>
      </w:r>
    </w:p>
  </w:endnote>
  <w:endnote w:type="continuationSeparator" w:id="0">
    <w:p w:rsidR="00E7082E" w:rsidRDefault="00E7082E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82E" w:rsidRDefault="00E7082E" w:rsidP="002E71CA">
      <w:pPr>
        <w:spacing w:after="0" w:line="240" w:lineRule="auto"/>
      </w:pPr>
      <w:r>
        <w:separator/>
      </w:r>
    </w:p>
  </w:footnote>
  <w:footnote w:type="continuationSeparator" w:id="0">
    <w:p w:rsidR="00E7082E" w:rsidRDefault="00E7082E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005156201" w:edGrp="everyone" w:colFirst="3" w:colLast="3"/>
          <w:permStart w:id="1524899043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4F0B75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7547E0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  <w:t>Andrew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582558769" w:edGrp="everyone" w:colFirst="3" w:colLast="3"/>
          <w:permStart w:id="1768504906" w:edGrp="everyone" w:colFirst="1" w:colLast="1"/>
          <w:permEnd w:id="1005156201"/>
          <w:permEnd w:id="1524899043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117812" w:rsidP="00865725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944725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Division Mapping Issue for 4491 (Great Lakes)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502491129" w:edGrp="everyone" w:colFirst="3" w:colLast="3"/>
          <w:permStart w:id="1213953266" w:edGrp="everyone" w:colFirst="1" w:colLast="1"/>
          <w:permEnd w:id="582558769"/>
          <w:permEnd w:id="1768504906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98321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865725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845483072" w:edGrp="everyone" w:colFirst="3" w:colLast="3"/>
          <w:permStart w:id="629150394" w:edGrp="everyone" w:colFirst="1" w:colLast="1"/>
          <w:permEnd w:id="1502491129"/>
          <w:permEnd w:id="1213953266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325422722" w:edGrp="everyone" w:colFirst="3" w:colLast="3"/>
          <w:permStart w:id="1524137891" w:edGrp="everyone" w:colFirst="1" w:colLast="1"/>
          <w:permEnd w:id="845483072"/>
          <w:permEnd w:id="629150394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325422722"/>
    <w:permEnd w:id="1524137891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4A18"/>
    <w:multiLevelType w:val="hybridMultilevel"/>
    <w:tmpl w:val="D10E7D12"/>
    <w:lvl w:ilvl="0" w:tplc="E1BA1A0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83DFB"/>
    <w:multiLevelType w:val="hybridMultilevel"/>
    <w:tmpl w:val="B38ECFBA"/>
    <w:lvl w:ilvl="0" w:tplc="72882EB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B7CCC"/>
    <w:multiLevelType w:val="hybridMultilevel"/>
    <w:tmpl w:val="9346824E"/>
    <w:lvl w:ilvl="0" w:tplc="824E77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75"/>
    <w:rsid w:val="00054861"/>
    <w:rsid w:val="00086E34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02F9B"/>
    <w:rsid w:val="004174DE"/>
    <w:rsid w:val="00435402"/>
    <w:rsid w:val="00442C4A"/>
    <w:rsid w:val="004E0D68"/>
    <w:rsid w:val="004E0F40"/>
    <w:rsid w:val="004F0B75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547E0"/>
    <w:rsid w:val="007807F9"/>
    <w:rsid w:val="007914EF"/>
    <w:rsid w:val="007937FE"/>
    <w:rsid w:val="007D2756"/>
    <w:rsid w:val="007D33A0"/>
    <w:rsid w:val="007D6EDD"/>
    <w:rsid w:val="007E6810"/>
    <w:rsid w:val="007F1874"/>
    <w:rsid w:val="008108B1"/>
    <w:rsid w:val="00844AF0"/>
    <w:rsid w:val="00865725"/>
    <w:rsid w:val="00870F5E"/>
    <w:rsid w:val="008A09E1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44725"/>
    <w:rsid w:val="00962E49"/>
    <w:rsid w:val="009743B4"/>
    <w:rsid w:val="00983215"/>
    <w:rsid w:val="00993A28"/>
    <w:rsid w:val="009D51DA"/>
    <w:rsid w:val="00A16507"/>
    <w:rsid w:val="00A16702"/>
    <w:rsid w:val="00A248B3"/>
    <w:rsid w:val="00A26F30"/>
    <w:rsid w:val="00A36805"/>
    <w:rsid w:val="00A4009C"/>
    <w:rsid w:val="00A66CBD"/>
    <w:rsid w:val="00A72C77"/>
    <w:rsid w:val="00A7731D"/>
    <w:rsid w:val="00A91355"/>
    <w:rsid w:val="00A93169"/>
    <w:rsid w:val="00AB6C3F"/>
    <w:rsid w:val="00AC6D0A"/>
    <w:rsid w:val="00AC7C89"/>
    <w:rsid w:val="00AD05E5"/>
    <w:rsid w:val="00AE5F9E"/>
    <w:rsid w:val="00AF4D7E"/>
    <w:rsid w:val="00AF7FF8"/>
    <w:rsid w:val="00B2046B"/>
    <w:rsid w:val="00B5208C"/>
    <w:rsid w:val="00B66CDA"/>
    <w:rsid w:val="00B76072"/>
    <w:rsid w:val="00B9201C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CE6BEE"/>
    <w:rsid w:val="00CE7B1A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06C26"/>
    <w:rsid w:val="00E175F1"/>
    <w:rsid w:val="00E31A87"/>
    <w:rsid w:val="00E37DEB"/>
    <w:rsid w:val="00E53EF2"/>
    <w:rsid w:val="00E7082E"/>
    <w:rsid w:val="00E71B49"/>
    <w:rsid w:val="00E976BD"/>
    <w:rsid w:val="00EA2388"/>
    <w:rsid w:val="00EA3F68"/>
    <w:rsid w:val="00EB5712"/>
    <w:rsid w:val="00EC2D9F"/>
    <w:rsid w:val="00F066EA"/>
    <w:rsid w:val="00F73D3C"/>
    <w:rsid w:val="00F8795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5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74577-EFD1-4708-AF3C-A7E1F0320ABD}"/>
</file>

<file path=customXml/itemProps2.xml><?xml version="1.0" encoding="utf-8"?>
<ds:datastoreItem xmlns:ds="http://schemas.openxmlformats.org/officeDocument/2006/customXml" ds:itemID="{24E3C7A8-4574-4FAE-A2D5-5525058B2563}"/>
</file>

<file path=customXml/itemProps3.xml><?xml version="1.0" encoding="utf-8"?>
<ds:datastoreItem xmlns:ds="http://schemas.openxmlformats.org/officeDocument/2006/customXml" ds:itemID="{261A2717-DBBA-4E01-AAF8-C33A7A09F38E}"/>
</file>

<file path=customXml/itemProps4.xml><?xml version="1.0" encoding="utf-8"?>
<ds:datastoreItem xmlns:ds="http://schemas.openxmlformats.org/officeDocument/2006/customXml" ds:itemID="{50B10736-D458-4996-886A-146A6C89F553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Template-5.dotx</Template>
  <TotalTime>0</TotalTime>
  <Pages>1</Pages>
  <Words>112</Words>
  <Characters>644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2014-07-30T21:10:00Z</dcterms:created>
  <dcterms:modified xsi:type="dcterms:W3CDTF">2014-07-30T21:10:00Z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