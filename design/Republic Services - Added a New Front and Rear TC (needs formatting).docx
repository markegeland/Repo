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6A16FD" w:rsidP="008B3C93">
      <w:pPr>
        <w:rPr>
          <w:rFonts w:ascii="Arial" w:hAnsi="Arial" w:cs="Arial"/>
        </w:rPr>
      </w:pPr>
      <w:permStart w:id="80235868" w:edGrp="everyone"/>
      <w:r>
        <w:rPr>
          <w:rFonts w:ascii="Arial" w:hAnsi="Arial" w:cs="Arial"/>
        </w:rPr>
        <w:t>Republic Services has added a new TC to comply with legal. These TCs need to be in the same format as the other TCs to keep the document looking professional.</w:t>
      </w:r>
    </w:p>
    <w:permEnd w:id="80235868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Pr="006A16FD" w:rsidRDefault="006A16FD" w:rsidP="006A16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ermStart w:id="907876301" w:edGrp="everyone"/>
      <w:r>
        <w:rPr>
          <w:rFonts w:ascii="Arial" w:hAnsi="Arial" w:cs="Arial"/>
        </w:rPr>
        <w:t>Change the formats for frontTC_20 and rearTC_20 so that they match the other front and rear TCs.</w:t>
      </w:r>
    </w:p>
    <w:permEnd w:id="907876301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76072" w:rsidRDefault="006A16FD" w:rsidP="006A16FD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permStart w:id="628568091" w:edGrp="everyone"/>
      <w:r>
        <w:rPr>
          <w:rFonts w:ascii="Arial" w:hAnsi="Arial" w:cs="Arial"/>
          <w:szCs w:val="20"/>
        </w:rPr>
        <w:t>Doc Engine</w:t>
      </w:r>
    </w:p>
    <w:p w:rsidR="006A16FD" w:rsidRDefault="006A16FD" w:rsidP="006A16FD">
      <w:pPr>
        <w:pStyle w:val="ListParagraph"/>
        <w:numPr>
          <w:ilvl w:val="1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CSA (CSA_bmDocEdClone_2</w:t>
      </w:r>
    </w:p>
    <w:p w:rsidR="006A16FD" w:rsidRDefault="006A16FD" w:rsidP="006A16FD">
      <w:pPr>
        <w:pStyle w:val="ListParagraph"/>
        <w:numPr>
          <w:ilvl w:val="1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Pages:</w:t>
      </w:r>
    </w:p>
    <w:p w:rsidR="006A16FD" w:rsidRDefault="006A16FD" w:rsidP="006A16FD">
      <w:pPr>
        <w:pStyle w:val="ListParagraph"/>
        <w:numPr>
          <w:ilvl w:val="2"/>
          <w:numId w:val="12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CSAItems</w:t>
      </w:r>
      <w:proofErr w:type="spellEnd"/>
      <w:r>
        <w:rPr>
          <w:rFonts w:ascii="Arial" w:hAnsi="Arial" w:cs="Arial"/>
          <w:szCs w:val="20"/>
        </w:rPr>
        <w:t xml:space="preserve"> (for the front TCs)</w:t>
      </w:r>
    </w:p>
    <w:p w:rsidR="006A16FD" w:rsidRDefault="006A16FD" w:rsidP="006A16FD">
      <w:pPr>
        <w:pStyle w:val="ListParagraph"/>
        <w:numPr>
          <w:ilvl w:val="2"/>
          <w:numId w:val="12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CSARearItems</w:t>
      </w:r>
      <w:proofErr w:type="spellEnd"/>
      <w:r>
        <w:rPr>
          <w:rFonts w:ascii="Arial" w:hAnsi="Arial" w:cs="Arial"/>
          <w:szCs w:val="20"/>
        </w:rPr>
        <w:t xml:space="preserve"> (for the rear TCs)</w:t>
      </w:r>
    </w:p>
    <w:p w:rsidR="006A16FD" w:rsidRDefault="006A16FD" w:rsidP="006A16FD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Highlight the text and change it to Arial Unicode, size 8. </w:t>
      </w:r>
    </w:p>
    <w:p w:rsidR="006A16FD" w:rsidRDefault="006A16FD" w:rsidP="006A16FD">
      <w:pPr>
        <w:pStyle w:val="ListParagraph"/>
        <w:numPr>
          <w:ilvl w:val="1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Text is located in complex conditionals (</w:t>
      </w:r>
      <w:proofErr w:type="spellStart"/>
      <w:r>
        <w:rPr>
          <w:rFonts w:ascii="Arial" w:hAnsi="Arial" w:cs="Arial"/>
          <w:szCs w:val="20"/>
        </w:rPr>
        <w:t>FrontTAndC</w:t>
      </w:r>
      <w:proofErr w:type="spellEnd"/>
      <w:r>
        <w:rPr>
          <w:rFonts w:ascii="Arial" w:hAnsi="Arial" w:cs="Arial"/>
          <w:szCs w:val="20"/>
        </w:rPr>
        <w:t xml:space="preserve"> and </w:t>
      </w:r>
      <w:proofErr w:type="spellStart"/>
      <w:r>
        <w:rPr>
          <w:rFonts w:ascii="Arial" w:hAnsi="Arial" w:cs="Arial"/>
          <w:szCs w:val="20"/>
        </w:rPr>
        <w:t>RearTAndC</w:t>
      </w:r>
      <w:proofErr w:type="spellEnd"/>
      <w:r>
        <w:rPr>
          <w:rFonts w:ascii="Arial" w:hAnsi="Arial" w:cs="Arial"/>
          <w:szCs w:val="20"/>
        </w:rPr>
        <w:t>)</w:t>
      </w:r>
    </w:p>
    <w:p w:rsidR="00710E91" w:rsidRDefault="00710E91" w:rsidP="00710E91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Remove all line spacing and then add it back in.</w:t>
      </w:r>
    </w:p>
    <w:p w:rsidR="00AC38B1" w:rsidRDefault="00AC38B1" w:rsidP="00710E91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Did this for all 25 TCs.  Note, TC 6, 14, and 20 require special attention to spacing.</w:t>
      </w:r>
    </w:p>
    <w:p w:rsidR="006A16FD" w:rsidRDefault="006A16FD" w:rsidP="006A16FD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changes</w:t>
      </w:r>
    </w:p>
    <w:p w:rsidR="006A16FD" w:rsidRDefault="006A16FD" w:rsidP="006A16FD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page</w:t>
      </w:r>
      <w:bookmarkStart w:id="0" w:name="_GoBack"/>
      <w:bookmarkEnd w:id="0"/>
    </w:p>
    <w:p w:rsidR="006A16FD" w:rsidRDefault="006A16FD" w:rsidP="006A16FD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document</w:t>
      </w:r>
    </w:p>
    <w:p w:rsidR="006A16FD" w:rsidRDefault="006A16FD" w:rsidP="006A16FD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 document</w:t>
      </w:r>
    </w:p>
    <w:p w:rsidR="006A16FD" w:rsidRDefault="006A16FD" w:rsidP="006A16FD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Unit Test</w:t>
      </w:r>
    </w:p>
    <w:p w:rsidR="006A16FD" w:rsidRDefault="006A16FD" w:rsidP="006A16FD">
      <w:pPr>
        <w:pStyle w:val="ListParagraph"/>
        <w:numPr>
          <w:ilvl w:val="0"/>
          <w:numId w:val="1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Open any quote where you can print documents (ex. A147326)</w:t>
      </w:r>
    </w:p>
    <w:p w:rsidR="006A16FD" w:rsidRDefault="006A16FD" w:rsidP="006A16FD">
      <w:pPr>
        <w:pStyle w:val="ListParagraph"/>
        <w:numPr>
          <w:ilvl w:val="0"/>
          <w:numId w:val="1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Expand the System Information section</w:t>
      </w:r>
    </w:p>
    <w:p w:rsidR="006A16FD" w:rsidRDefault="006A16FD" w:rsidP="006A16FD">
      <w:pPr>
        <w:pStyle w:val="ListParagraph"/>
        <w:numPr>
          <w:ilvl w:val="0"/>
          <w:numId w:val="1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Enter “frontTC_20” and “rearTC_20” in the Front TC Content and Rear TC Content fields.</w:t>
      </w:r>
    </w:p>
    <w:p w:rsidR="006A16FD" w:rsidRDefault="006A16FD" w:rsidP="006A16FD">
      <w:pPr>
        <w:pStyle w:val="ListParagraph"/>
        <w:numPr>
          <w:ilvl w:val="0"/>
          <w:numId w:val="1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Click “Print all CSAs.”</w:t>
      </w:r>
    </w:p>
    <w:p w:rsidR="006A16FD" w:rsidRPr="006A16FD" w:rsidRDefault="006A16FD" w:rsidP="006A16FD">
      <w:pPr>
        <w:pStyle w:val="ListParagraph"/>
        <w:numPr>
          <w:ilvl w:val="0"/>
          <w:numId w:val="1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Confirm that the front TCs print on 1 page </w:t>
      </w:r>
    </w:p>
    <w:permEnd w:id="628568091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710E91">
      <w:pPr>
        <w:rPr>
          <w:rFonts w:ascii="Arial" w:hAnsi="Arial" w:cs="Arial"/>
        </w:rPr>
      </w:pPr>
      <w:permStart w:id="2117864601" w:edGrp="everyone"/>
      <w:r>
        <w:rPr>
          <w:rFonts w:ascii="Arial" w:hAnsi="Arial" w:cs="Arial"/>
        </w:rPr>
        <w:t xml:space="preserve">All TCs are to be written in Arial Unicode, size 8. </w:t>
      </w:r>
    </w:p>
    <w:permEnd w:id="2117864601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lastRenderedPageBreak/>
        <w:t>User Guide Changes</w:t>
      </w:r>
    </w:p>
    <w:p w:rsidR="00AD05E5" w:rsidRPr="00AD05E5" w:rsidRDefault="00710E91" w:rsidP="00AD05E5">
      <w:pPr>
        <w:rPr>
          <w:rFonts w:ascii="Arial" w:hAnsi="Arial" w:cs="Arial"/>
        </w:rPr>
      </w:pPr>
      <w:permStart w:id="296945183" w:edGrp="everyone"/>
      <w:r>
        <w:rPr>
          <w:rFonts w:ascii="Arial" w:hAnsi="Arial" w:cs="Arial"/>
        </w:rPr>
        <w:t>None.</w:t>
      </w:r>
    </w:p>
    <w:permEnd w:id="296945183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269" w:rsidRDefault="00EC0269" w:rsidP="002E71CA">
      <w:pPr>
        <w:spacing w:after="0" w:line="240" w:lineRule="auto"/>
      </w:pPr>
      <w:r>
        <w:separator/>
      </w:r>
    </w:p>
  </w:endnote>
  <w:endnote w:type="continuationSeparator" w:id="0">
    <w:p w:rsidR="00EC0269" w:rsidRDefault="00EC0269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269" w:rsidRDefault="00EC0269" w:rsidP="002E71CA">
      <w:pPr>
        <w:spacing w:after="0" w:line="240" w:lineRule="auto"/>
      </w:pPr>
      <w:r>
        <w:separator/>
      </w:r>
    </w:p>
  </w:footnote>
  <w:footnote w:type="continuationSeparator" w:id="0">
    <w:p w:rsidR="00EC0269" w:rsidRDefault="00EC0269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870266731" w:edGrp="everyone" w:colFirst="3" w:colLast="3"/>
          <w:permStart w:id="231488272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6A16FD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6A16FD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Julie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610038385" w:edGrp="everyone" w:colFirst="3" w:colLast="3"/>
          <w:permStart w:id="1889280067" w:edGrp="everyone" w:colFirst="1" w:colLast="1"/>
          <w:permEnd w:id="870266731"/>
          <w:permEnd w:id="231488272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6A16FD" w:rsidP="0036710C">
          <w:pPr>
            <w:jc w:val="right"/>
            <w:rPr>
              <w:rFonts w:ascii="Arial" w:hAnsi="Arial" w:cs="Arial"/>
            </w:rPr>
          </w:pPr>
          <w:r w:rsidRPr="00967A35">
            <w:rPr>
              <w:rFonts w:ascii="Arial" w:hAnsi="Arial" w:cs="Arial"/>
              <w:sz w:val="18"/>
              <w:szCs w:val="18"/>
            </w:rPr>
            <w:t>3-9471411311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6A16FD" w:rsidP="00117812">
          <w:pPr>
            <w:jc w:val="right"/>
            <w:rPr>
              <w:rFonts w:ascii="Arial" w:hAnsi="Arial" w:cs="Arial"/>
            </w:rPr>
          </w:pPr>
          <w:r w:rsidRPr="00967A35">
            <w:rPr>
              <w:rFonts w:ascii="Arial" w:hAnsi="Arial" w:cs="Arial"/>
              <w:sz w:val="18"/>
              <w:szCs w:val="18"/>
            </w:rPr>
            <w:t>Added a new front and rear TC (needs formatting)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727095443" w:edGrp="everyone" w:colFirst="3" w:colLast="3"/>
          <w:permStart w:id="204147378" w:edGrp="everyone" w:colFirst="1" w:colLast="1"/>
          <w:permEnd w:id="610038385"/>
          <w:permEnd w:id="1889280067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6A16FD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Documents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6A16FD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Documents - Doc Engine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914138096" w:edGrp="everyone" w:colFirst="3" w:colLast="3"/>
          <w:permStart w:id="820978647" w:edGrp="everyone" w:colFirst="1" w:colLast="1"/>
          <w:permEnd w:id="1727095443"/>
          <w:permEnd w:id="204147378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441363364" w:edGrp="everyone" w:colFirst="3" w:colLast="3"/>
          <w:permStart w:id="212933246" w:edGrp="everyone" w:colFirst="1" w:colLast="1"/>
          <w:permEnd w:id="1914138096"/>
          <w:permEnd w:id="820978647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1441363364"/>
    <w:permEnd w:id="212933246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D0D78"/>
    <w:multiLevelType w:val="hybridMultilevel"/>
    <w:tmpl w:val="03529962"/>
    <w:lvl w:ilvl="0" w:tplc="383A8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53987"/>
    <w:multiLevelType w:val="hybridMultilevel"/>
    <w:tmpl w:val="5C66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71F04"/>
    <w:multiLevelType w:val="hybridMultilevel"/>
    <w:tmpl w:val="FAECF63C"/>
    <w:lvl w:ilvl="0" w:tplc="BB040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E30A3"/>
    <w:multiLevelType w:val="hybridMultilevel"/>
    <w:tmpl w:val="135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FD"/>
    <w:rsid w:val="00054861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E0D68"/>
    <w:rsid w:val="004E0F40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A16FD"/>
    <w:rsid w:val="006D0770"/>
    <w:rsid w:val="00710E91"/>
    <w:rsid w:val="007807F9"/>
    <w:rsid w:val="007937FE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9C53AF"/>
    <w:rsid w:val="00A16507"/>
    <w:rsid w:val="00A16702"/>
    <w:rsid w:val="00A248B3"/>
    <w:rsid w:val="00A36805"/>
    <w:rsid w:val="00A4009C"/>
    <w:rsid w:val="00A66CBD"/>
    <w:rsid w:val="00A72C77"/>
    <w:rsid w:val="00A91355"/>
    <w:rsid w:val="00A93169"/>
    <w:rsid w:val="00AB6C3F"/>
    <w:rsid w:val="00AC38B1"/>
    <w:rsid w:val="00AC6D0A"/>
    <w:rsid w:val="00AD05E5"/>
    <w:rsid w:val="00AF7FF8"/>
    <w:rsid w:val="00B2046B"/>
    <w:rsid w:val="00B5208C"/>
    <w:rsid w:val="00B66CDA"/>
    <w:rsid w:val="00B76072"/>
    <w:rsid w:val="00BC6C07"/>
    <w:rsid w:val="00BD5B82"/>
    <w:rsid w:val="00C474AE"/>
    <w:rsid w:val="00C65B10"/>
    <w:rsid w:val="00C80F57"/>
    <w:rsid w:val="00C81B7A"/>
    <w:rsid w:val="00CA5DDF"/>
    <w:rsid w:val="00CB2CE7"/>
    <w:rsid w:val="00CB3140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0269"/>
    <w:rsid w:val="00EC2D9F"/>
    <w:rsid w:val="00F066EA"/>
    <w:rsid w:val="00F73D3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9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7AA618-7367-4E24-92A6-DE1A8EBD27E0}"/>
</file>

<file path=customXml/itemProps2.xml><?xml version="1.0" encoding="utf-8"?>
<ds:datastoreItem xmlns:ds="http://schemas.openxmlformats.org/officeDocument/2006/customXml" ds:itemID="{BCC18ED9-5C5A-4C0D-AC36-DD4EEA5C6917}"/>
</file>

<file path=customXml/itemProps3.xml><?xml version="1.0" encoding="utf-8"?>
<ds:datastoreItem xmlns:ds="http://schemas.openxmlformats.org/officeDocument/2006/customXml" ds:itemID="{F74D72EA-CB18-41BF-A252-2F578D026D6D}"/>
</file>

<file path=customXml/itemProps4.xml><?xml version="1.0" encoding="utf-8"?>
<ds:datastoreItem xmlns:ds="http://schemas.openxmlformats.org/officeDocument/2006/customXml" ds:itemID="{26D2FC37-82E1-4D09-84B1-A6A4F5560DB1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Template-9.dotx</Template>
  <TotalTime>19</TotalTime>
  <Pages>2</Pages>
  <Words>161</Words>
  <Characters>921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2</cp:revision>
  <dcterms:created xsi:type="dcterms:W3CDTF">2014-08-14T20:10:00Z</dcterms:created>
  <dcterms:modified xsi:type="dcterms:W3CDTF">2014-08-19T14:34:00Z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